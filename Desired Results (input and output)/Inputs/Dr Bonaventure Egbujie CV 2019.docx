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982EA" w14:textId="77777777" w:rsidR="006B624A" w:rsidRPr="00621499" w:rsidRDefault="00930526" w:rsidP="00FC59CF">
      <w:pPr>
        <w:rPr>
          <w:b/>
          <w:sz w:val="36"/>
          <w:szCs w:val="32"/>
        </w:rPr>
      </w:pPr>
      <w:bookmarkStart w:id="0" w:name="_GoBack"/>
      <w:r w:rsidRPr="00621499">
        <w:rPr>
          <w:b/>
          <w:sz w:val="36"/>
          <w:szCs w:val="32"/>
        </w:rPr>
        <w:t>Bonaventure Egbujie</w:t>
      </w:r>
    </w:p>
    <w:bookmarkEnd w:id="0"/>
    <w:p w14:paraId="4CA0139D" w14:textId="5AB0F448" w:rsidR="006B624A" w:rsidRPr="00621499" w:rsidRDefault="00930526" w:rsidP="00FC59CF">
      <w:pPr>
        <w:pStyle w:val="Copy"/>
        <w:rPr>
          <w:rFonts w:ascii="Times New Roman" w:hAnsi="Times New Roman"/>
          <w:sz w:val="22"/>
          <w:szCs w:val="20"/>
        </w:rPr>
      </w:pPr>
      <w:r w:rsidRPr="00621499">
        <w:rPr>
          <w:rFonts w:ascii="Times New Roman" w:hAnsi="Times New Roman"/>
          <w:sz w:val="22"/>
          <w:szCs w:val="20"/>
        </w:rPr>
        <w:t>908-90 Duke Street, Hamilton, L8P 1X6 ON</w:t>
      </w:r>
      <w:r w:rsidR="006B624A" w:rsidRPr="00621499">
        <w:rPr>
          <w:rFonts w:ascii="Times New Roman" w:hAnsi="Times New Roman"/>
          <w:sz w:val="22"/>
          <w:szCs w:val="20"/>
        </w:rPr>
        <w:t xml:space="preserve">    </w:t>
      </w:r>
      <w:r w:rsidR="006B624A" w:rsidRPr="00621499">
        <w:rPr>
          <w:rFonts w:ascii="Times New Roman" w:hAnsi="Times New Roman"/>
          <w:sz w:val="22"/>
          <w:szCs w:val="20"/>
        </w:rPr>
        <w:tab/>
        <w:t xml:space="preserve">           </w:t>
      </w:r>
      <w:r w:rsidR="00A7639F">
        <w:rPr>
          <w:rFonts w:ascii="Times New Roman" w:hAnsi="Times New Roman"/>
          <w:sz w:val="22"/>
          <w:szCs w:val="20"/>
        </w:rPr>
        <w:t xml:space="preserve">1 </w:t>
      </w:r>
      <w:r w:rsidRPr="00621499">
        <w:rPr>
          <w:rFonts w:ascii="Times New Roman" w:hAnsi="Times New Roman"/>
          <w:sz w:val="22"/>
          <w:szCs w:val="20"/>
        </w:rPr>
        <w:t>647</w:t>
      </w:r>
      <w:r w:rsidR="00BD1C91" w:rsidRPr="00621499">
        <w:rPr>
          <w:rFonts w:ascii="Times New Roman" w:hAnsi="Times New Roman"/>
          <w:sz w:val="22"/>
          <w:szCs w:val="20"/>
        </w:rPr>
        <w:t>-</w:t>
      </w:r>
      <w:r w:rsidRPr="00621499">
        <w:rPr>
          <w:rFonts w:ascii="Times New Roman" w:hAnsi="Times New Roman"/>
          <w:sz w:val="22"/>
          <w:szCs w:val="20"/>
        </w:rPr>
        <w:t>907</w:t>
      </w:r>
      <w:r w:rsidR="006B624A" w:rsidRPr="00621499">
        <w:rPr>
          <w:rFonts w:ascii="Times New Roman" w:hAnsi="Times New Roman"/>
          <w:sz w:val="22"/>
          <w:szCs w:val="20"/>
        </w:rPr>
        <w:t>-</w:t>
      </w:r>
      <w:r w:rsidRPr="00621499">
        <w:rPr>
          <w:rFonts w:ascii="Times New Roman" w:hAnsi="Times New Roman"/>
          <w:sz w:val="22"/>
          <w:szCs w:val="20"/>
        </w:rPr>
        <w:t>3515</w:t>
      </w:r>
      <w:r w:rsidR="006B624A" w:rsidRPr="00621499">
        <w:rPr>
          <w:rFonts w:ascii="Times New Roman" w:hAnsi="Times New Roman"/>
          <w:sz w:val="22"/>
          <w:szCs w:val="20"/>
        </w:rPr>
        <w:t xml:space="preserve">                         </w:t>
      </w:r>
      <w:hyperlink r:id="rId8" w:history="1">
        <w:r w:rsidRPr="00621499">
          <w:rPr>
            <w:rStyle w:val="Hyperlink"/>
            <w:rFonts w:ascii="Times New Roman" w:hAnsi="Times New Roman"/>
            <w:sz w:val="22"/>
            <w:szCs w:val="20"/>
          </w:rPr>
          <w:t>greatdabon@yahoo.com</w:t>
        </w:r>
      </w:hyperlink>
    </w:p>
    <w:p w14:paraId="341D4840" w14:textId="77777777" w:rsidR="001C5F14" w:rsidRPr="00621499" w:rsidRDefault="001C5F14" w:rsidP="008C18D7">
      <w:pPr>
        <w:rPr>
          <w:b/>
          <w:szCs w:val="22"/>
        </w:rPr>
      </w:pPr>
    </w:p>
    <w:p w14:paraId="62698D66" w14:textId="77777777" w:rsidR="001C5F14" w:rsidRPr="00621499" w:rsidRDefault="001C5F14" w:rsidP="001C5F14">
      <w:pPr>
        <w:rPr>
          <w:b/>
          <w:szCs w:val="22"/>
        </w:rPr>
      </w:pPr>
      <w:r w:rsidRPr="00621499">
        <w:rPr>
          <w:b/>
          <w:szCs w:val="22"/>
        </w:rPr>
        <w:t>SKILLS SUMMARY</w:t>
      </w:r>
      <w:r w:rsidRPr="00621499">
        <w:rPr>
          <w:color w:val="000000"/>
          <w:szCs w:val="22"/>
        </w:rPr>
        <w:t xml:space="preserve"> </w:t>
      </w:r>
      <w:r w:rsidR="001154C7">
        <w:rPr>
          <w:color w:val="000000"/>
          <w:szCs w:val="22"/>
        </w:rPr>
        <w:pict w14:anchorId="3BD62176">
          <v:rect id="_x0000_i1025" style="width:0;height:1.5pt" o:hrstd="t" o:hr="t" fillcolor="#a0a0a0" stroked="f"/>
        </w:pict>
      </w:r>
    </w:p>
    <w:p w14:paraId="06626D35" w14:textId="0443550D" w:rsidR="001C34DF" w:rsidRPr="00621499" w:rsidRDefault="00BA56FB" w:rsidP="00621499">
      <w:pPr>
        <w:numPr>
          <w:ilvl w:val="0"/>
          <w:numId w:val="1"/>
        </w:numPr>
        <w:tabs>
          <w:tab w:val="clear" w:pos="638"/>
          <w:tab w:val="num" w:pos="810"/>
          <w:tab w:val="left" w:pos="900"/>
          <w:tab w:val="left" w:pos="10350"/>
        </w:tabs>
        <w:spacing w:line="276" w:lineRule="auto"/>
        <w:ind w:left="720" w:hanging="360"/>
        <w:rPr>
          <w:szCs w:val="22"/>
        </w:rPr>
      </w:pPr>
      <w:r w:rsidRPr="00621499">
        <w:rPr>
          <w:szCs w:val="22"/>
        </w:rPr>
        <w:t>Analytical professional</w:t>
      </w:r>
      <w:r w:rsidR="001C34DF" w:rsidRPr="00621499">
        <w:rPr>
          <w:szCs w:val="22"/>
        </w:rPr>
        <w:t xml:space="preserve"> with </w:t>
      </w:r>
      <w:r w:rsidRPr="00621499">
        <w:rPr>
          <w:szCs w:val="22"/>
        </w:rPr>
        <w:t>10</w:t>
      </w:r>
      <w:r w:rsidR="001C34DF" w:rsidRPr="00621499">
        <w:rPr>
          <w:szCs w:val="22"/>
        </w:rPr>
        <w:t>+ years’ experience in</w:t>
      </w:r>
      <w:r w:rsidR="00B054A4" w:rsidRPr="00621499">
        <w:rPr>
          <w:szCs w:val="22"/>
        </w:rPr>
        <w:t xml:space="preserve"> </w:t>
      </w:r>
      <w:r w:rsidR="007A1E6D" w:rsidRPr="00621499">
        <w:rPr>
          <w:b/>
          <w:szCs w:val="22"/>
        </w:rPr>
        <w:t xml:space="preserve">Healthcare </w:t>
      </w:r>
      <w:r w:rsidR="00C467AA">
        <w:rPr>
          <w:b/>
          <w:szCs w:val="22"/>
        </w:rPr>
        <w:t>Program Planning</w:t>
      </w:r>
      <w:r w:rsidR="00C467AA" w:rsidRPr="00621499">
        <w:rPr>
          <w:b/>
          <w:szCs w:val="22"/>
        </w:rPr>
        <w:t xml:space="preserve"> </w:t>
      </w:r>
      <w:r w:rsidR="00C467AA">
        <w:rPr>
          <w:b/>
          <w:szCs w:val="22"/>
        </w:rPr>
        <w:t xml:space="preserve">and </w:t>
      </w:r>
      <w:r w:rsidR="005E2BD7" w:rsidRPr="00621499">
        <w:rPr>
          <w:b/>
          <w:szCs w:val="22"/>
        </w:rPr>
        <w:t>Management</w:t>
      </w:r>
      <w:r w:rsidR="005E2BD7">
        <w:rPr>
          <w:b/>
          <w:szCs w:val="22"/>
        </w:rPr>
        <w:t>, Monitoring</w:t>
      </w:r>
      <w:r w:rsidR="00C467AA">
        <w:rPr>
          <w:b/>
          <w:szCs w:val="22"/>
        </w:rPr>
        <w:t xml:space="preserve"> and evaluation</w:t>
      </w:r>
      <w:r w:rsidR="00A542F8" w:rsidRPr="00621499">
        <w:rPr>
          <w:b/>
          <w:szCs w:val="22"/>
        </w:rPr>
        <w:t>;</w:t>
      </w:r>
      <w:r w:rsidR="001C34DF" w:rsidRPr="00621499">
        <w:rPr>
          <w:szCs w:val="22"/>
        </w:rPr>
        <w:t xml:space="preserve"> highly adaptable to new industries and work processes</w:t>
      </w:r>
    </w:p>
    <w:p w14:paraId="090433FE" w14:textId="7AB7AAA8" w:rsidR="001C5F14" w:rsidRDefault="001C5F14" w:rsidP="00621499">
      <w:pPr>
        <w:numPr>
          <w:ilvl w:val="0"/>
          <w:numId w:val="1"/>
        </w:numPr>
        <w:tabs>
          <w:tab w:val="clear" w:pos="638"/>
          <w:tab w:val="num" w:pos="810"/>
          <w:tab w:val="left" w:pos="900"/>
        </w:tabs>
        <w:spacing w:line="276" w:lineRule="auto"/>
        <w:ind w:left="720" w:hanging="360"/>
        <w:rPr>
          <w:color w:val="000000"/>
          <w:szCs w:val="22"/>
        </w:rPr>
      </w:pPr>
      <w:r w:rsidRPr="00621499">
        <w:rPr>
          <w:szCs w:val="22"/>
        </w:rPr>
        <w:t xml:space="preserve">Advanced </w:t>
      </w:r>
      <w:r w:rsidR="00E95CD2" w:rsidRPr="00621499">
        <w:rPr>
          <w:b/>
          <w:szCs w:val="22"/>
        </w:rPr>
        <w:t>P</w:t>
      </w:r>
      <w:r w:rsidR="00DA6827" w:rsidRPr="00621499">
        <w:rPr>
          <w:b/>
          <w:szCs w:val="22"/>
        </w:rPr>
        <w:t xml:space="preserve">erformance monitoring </w:t>
      </w:r>
      <w:r w:rsidRPr="00621499">
        <w:rPr>
          <w:b/>
          <w:color w:val="000000"/>
          <w:szCs w:val="22"/>
        </w:rPr>
        <w:t xml:space="preserve">Skills </w:t>
      </w:r>
      <w:r w:rsidRPr="00621499">
        <w:rPr>
          <w:color w:val="000000"/>
          <w:szCs w:val="22"/>
        </w:rPr>
        <w:t xml:space="preserve">demonstrated through the development of </w:t>
      </w:r>
      <w:r w:rsidR="00DA6827" w:rsidRPr="00621499">
        <w:rPr>
          <w:color w:val="000000"/>
          <w:szCs w:val="22"/>
        </w:rPr>
        <w:t xml:space="preserve">monitoring and </w:t>
      </w:r>
      <w:r w:rsidRPr="00621499">
        <w:rPr>
          <w:color w:val="000000"/>
          <w:szCs w:val="22"/>
        </w:rPr>
        <w:t xml:space="preserve">evaluation </w:t>
      </w:r>
      <w:r w:rsidR="00DA6827" w:rsidRPr="00621499">
        <w:rPr>
          <w:color w:val="000000"/>
          <w:szCs w:val="22"/>
        </w:rPr>
        <w:t>systems</w:t>
      </w:r>
      <w:r w:rsidRPr="00621499">
        <w:rPr>
          <w:color w:val="000000"/>
          <w:szCs w:val="22"/>
        </w:rPr>
        <w:t xml:space="preserve"> and the coordination of </w:t>
      </w:r>
      <w:r w:rsidR="00DA6827" w:rsidRPr="00621499">
        <w:rPr>
          <w:color w:val="000000"/>
          <w:szCs w:val="22"/>
        </w:rPr>
        <w:t xml:space="preserve">regional and </w:t>
      </w:r>
      <w:r w:rsidRPr="00621499">
        <w:rPr>
          <w:color w:val="000000"/>
          <w:szCs w:val="22"/>
        </w:rPr>
        <w:t>national data collection, statistical analysis</w:t>
      </w:r>
      <w:r w:rsidR="00DA6827" w:rsidRPr="00621499">
        <w:rPr>
          <w:color w:val="000000"/>
          <w:szCs w:val="22"/>
        </w:rPr>
        <w:t xml:space="preserve"> and reporting</w:t>
      </w:r>
      <w:r w:rsidRPr="00621499">
        <w:rPr>
          <w:color w:val="000000"/>
          <w:szCs w:val="22"/>
        </w:rPr>
        <w:t xml:space="preserve"> for multiple projects over the last </w:t>
      </w:r>
      <w:r w:rsidR="00DA6827" w:rsidRPr="00621499">
        <w:rPr>
          <w:color w:val="000000"/>
          <w:szCs w:val="22"/>
        </w:rPr>
        <w:t>10</w:t>
      </w:r>
      <w:r w:rsidRPr="00621499">
        <w:rPr>
          <w:color w:val="000000"/>
          <w:szCs w:val="22"/>
        </w:rPr>
        <w:t xml:space="preserve"> years. </w:t>
      </w:r>
    </w:p>
    <w:p w14:paraId="731AEEEE" w14:textId="135E3F2C" w:rsidR="00181750" w:rsidRPr="00621499" w:rsidRDefault="00181750" w:rsidP="00621499">
      <w:pPr>
        <w:numPr>
          <w:ilvl w:val="0"/>
          <w:numId w:val="1"/>
        </w:numPr>
        <w:tabs>
          <w:tab w:val="clear" w:pos="638"/>
          <w:tab w:val="num" w:pos="810"/>
          <w:tab w:val="left" w:pos="900"/>
        </w:tabs>
        <w:spacing w:line="276" w:lineRule="auto"/>
        <w:ind w:left="720" w:hanging="360"/>
        <w:rPr>
          <w:color w:val="000000"/>
          <w:szCs w:val="22"/>
        </w:rPr>
      </w:pPr>
      <w:r>
        <w:rPr>
          <w:color w:val="000000"/>
          <w:szCs w:val="22"/>
        </w:rPr>
        <w:t>Extensive knowledge of the Global Fund (GFATM), PEPFAR (USAID &amp; CDC) funded programs across multiple countries</w:t>
      </w:r>
      <w:r w:rsidR="006A6058">
        <w:rPr>
          <w:color w:val="000000"/>
          <w:szCs w:val="22"/>
        </w:rPr>
        <w:t>.</w:t>
      </w:r>
    </w:p>
    <w:p w14:paraId="014B516C" w14:textId="34FD8004" w:rsidR="00B054A4" w:rsidRPr="00621499" w:rsidRDefault="00DA6827" w:rsidP="00621499">
      <w:pPr>
        <w:numPr>
          <w:ilvl w:val="0"/>
          <w:numId w:val="1"/>
        </w:numPr>
        <w:tabs>
          <w:tab w:val="clear" w:pos="638"/>
          <w:tab w:val="num" w:pos="810"/>
          <w:tab w:val="left" w:pos="900"/>
        </w:tabs>
        <w:spacing w:line="276" w:lineRule="auto"/>
        <w:ind w:left="720" w:hanging="360"/>
        <w:rPr>
          <w:b/>
          <w:color w:val="000000"/>
          <w:szCs w:val="22"/>
        </w:rPr>
      </w:pPr>
      <w:r w:rsidRPr="00621499">
        <w:rPr>
          <w:szCs w:val="22"/>
        </w:rPr>
        <w:t xml:space="preserve">Outstanding </w:t>
      </w:r>
      <w:r w:rsidRPr="00621499">
        <w:rPr>
          <w:b/>
          <w:szCs w:val="22"/>
        </w:rPr>
        <w:t>Quality Improvement</w:t>
      </w:r>
      <w:r w:rsidR="00B054A4" w:rsidRPr="00621499">
        <w:rPr>
          <w:b/>
          <w:szCs w:val="22"/>
        </w:rPr>
        <w:t xml:space="preserve"> Skills</w:t>
      </w:r>
      <w:r w:rsidR="00B054A4" w:rsidRPr="00621499">
        <w:rPr>
          <w:szCs w:val="22"/>
        </w:rPr>
        <w:t xml:space="preserve"> utilized over the last eight years for </w:t>
      </w:r>
      <w:r w:rsidRPr="00621499">
        <w:rPr>
          <w:szCs w:val="22"/>
        </w:rPr>
        <w:t xml:space="preserve">health system improvement </w:t>
      </w:r>
      <w:r w:rsidR="00A542F8" w:rsidRPr="00621499">
        <w:rPr>
          <w:szCs w:val="22"/>
        </w:rPr>
        <w:t>in</w:t>
      </w:r>
      <w:r w:rsidRPr="00621499">
        <w:rPr>
          <w:szCs w:val="22"/>
        </w:rPr>
        <w:t xml:space="preserve"> primary healthcare facilities</w:t>
      </w:r>
      <w:r w:rsidR="00B054A4" w:rsidRPr="00621499">
        <w:rPr>
          <w:szCs w:val="22"/>
        </w:rPr>
        <w:t xml:space="preserve"> </w:t>
      </w:r>
      <w:r w:rsidR="00A542F8" w:rsidRPr="00621499">
        <w:rPr>
          <w:szCs w:val="22"/>
        </w:rPr>
        <w:t>across</w:t>
      </w:r>
      <w:r w:rsidR="00B054A4" w:rsidRPr="00621499">
        <w:rPr>
          <w:szCs w:val="22"/>
        </w:rPr>
        <w:t xml:space="preserve"> </w:t>
      </w:r>
      <w:r w:rsidRPr="00621499">
        <w:rPr>
          <w:szCs w:val="22"/>
        </w:rPr>
        <w:t>South Africa</w:t>
      </w:r>
      <w:r w:rsidR="00B054A4" w:rsidRPr="00621499">
        <w:rPr>
          <w:szCs w:val="22"/>
        </w:rPr>
        <w:t xml:space="preserve"> and Nigeria.</w:t>
      </w:r>
    </w:p>
    <w:p w14:paraId="417F4DE9" w14:textId="0001EE11" w:rsidR="00064116" w:rsidRPr="00621499" w:rsidRDefault="00DA6827" w:rsidP="00621499">
      <w:pPr>
        <w:numPr>
          <w:ilvl w:val="0"/>
          <w:numId w:val="1"/>
        </w:numPr>
        <w:tabs>
          <w:tab w:val="clear" w:pos="638"/>
          <w:tab w:val="num" w:pos="810"/>
          <w:tab w:val="left" w:pos="900"/>
        </w:tabs>
        <w:spacing w:line="276" w:lineRule="auto"/>
        <w:ind w:left="720" w:hanging="360"/>
        <w:rPr>
          <w:b/>
          <w:szCs w:val="22"/>
        </w:rPr>
      </w:pPr>
      <w:r w:rsidRPr="00621499">
        <w:rPr>
          <w:color w:val="000000"/>
          <w:szCs w:val="22"/>
        </w:rPr>
        <w:t>Excellent</w:t>
      </w:r>
      <w:r w:rsidR="001C5F14" w:rsidRPr="00621499">
        <w:rPr>
          <w:color w:val="000000"/>
          <w:szCs w:val="22"/>
        </w:rPr>
        <w:t xml:space="preserve"> </w:t>
      </w:r>
      <w:r w:rsidR="001C5F14" w:rsidRPr="00621499">
        <w:rPr>
          <w:b/>
          <w:color w:val="000000"/>
          <w:szCs w:val="22"/>
        </w:rPr>
        <w:t>Strategic Leadership and Communication Skills</w:t>
      </w:r>
      <w:r w:rsidR="001C5F14" w:rsidRPr="00621499">
        <w:rPr>
          <w:color w:val="000000"/>
          <w:szCs w:val="22"/>
        </w:rPr>
        <w:t xml:space="preserve"> developed through multidisciplinary work experience and collaborative engagements with stakeholders across </w:t>
      </w:r>
      <w:r w:rsidRPr="00621499">
        <w:rPr>
          <w:color w:val="000000"/>
          <w:szCs w:val="22"/>
        </w:rPr>
        <w:t>various levels of care and countries</w:t>
      </w:r>
      <w:r w:rsidR="001C5F14" w:rsidRPr="00621499">
        <w:rPr>
          <w:color w:val="000000"/>
          <w:szCs w:val="22"/>
        </w:rPr>
        <w:t xml:space="preserve">. </w:t>
      </w:r>
    </w:p>
    <w:p w14:paraId="4BDCCDE5" w14:textId="5D287DD0" w:rsidR="001C5F14" w:rsidRPr="00621499" w:rsidRDefault="001C5F14" w:rsidP="00621499">
      <w:pPr>
        <w:numPr>
          <w:ilvl w:val="0"/>
          <w:numId w:val="1"/>
        </w:numPr>
        <w:tabs>
          <w:tab w:val="clear" w:pos="638"/>
          <w:tab w:val="num" w:pos="810"/>
          <w:tab w:val="left" w:pos="900"/>
        </w:tabs>
        <w:spacing w:line="276" w:lineRule="auto"/>
        <w:ind w:left="720" w:hanging="360"/>
        <w:rPr>
          <w:b/>
          <w:szCs w:val="22"/>
        </w:rPr>
      </w:pPr>
      <w:r w:rsidRPr="00621499">
        <w:rPr>
          <w:color w:val="000000"/>
          <w:szCs w:val="22"/>
        </w:rPr>
        <w:t xml:space="preserve">Excellent </w:t>
      </w:r>
      <w:r w:rsidRPr="00621499">
        <w:rPr>
          <w:b/>
          <w:color w:val="000000"/>
          <w:szCs w:val="22"/>
        </w:rPr>
        <w:t xml:space="preserve">Computer and Technology Application Skills </w:t>
      </w:r>
      <w:r w:rsidRPr="00621499">
        <w:rPr>
          <w:color w:val="000000"/>
          <w:szCs w:val="22"/>
        </w:rPr>
        <w:t xml:space="preserve">developed over </w:t>
      </w:r>
      <w:r w:rsidR="00DA6827" w:rsidRPr="00621499">
        <w:rPr>
          <w:color w:val="000000"/>
          <w:szCs w:val="22"/>
        </w:rPr>
        <w:t>10</w:t>
      </w:r>
      <w:r w:rsidRPr="00621499">
        <w:rPr>
          <w:color w:val="000000"/>
          <w:szCs w:val="22"/>
        </w:rPr>
        <w:t xml:space="preserve"> years of using MS Office Suite, SPSS Statistics, </w:t>
      </w:r>
      <w:proofErr w:type="spellStart"/>
      <w:r w:rsidR="00DA6827" w:rsidRPr="00621499">
        <w:rPr>
          <w:b/>
          <w:color w:val="000000"/>
          <w:szCs w:val="22"/>
        </w:rPr>
        <w:t>REDcap</w:t>
      </w:r>
      <w:proofErr w:type="spellEnd"/>
      <w:r w:rsidR="00DA6827" w:rsidRPr="00621499">
        <w:rPr>
          <w:color w:val="000000"/>
          <w:szCs w:val="22"/>
        </w:rPr>
        <w:t xml:space="preserve"> </w:t>
      </w:r>
      <w:r w:rsidR="00EF59B1" w:rsidRPr="00621499">
        <w:rPr>
          <w:color w:val="000000"/>
          <w:szCs w:val="22"/>
        </w:rPr>
        <w:t>Epi Info</w:t>
      </w:r>
      <w:r w:rsidRPr="00621499">
        <w:rPr>
          <w:color w:val="000000"/>
          <w:szCs w:val="22"/>
        </w:rPr>
        <w:t>, for research, presentations</w:t>
      </w:r>
      <w:r w:rsidR="00EF59B1" w:rsidRPr="00621499">
        <w:rPr>
          <w:color w:val="000000"/>
          <w:szCs w:val="22"/>
        </w:rPr>
        <w:t xml:space="preserve"> </w:t>
      </w:r>
      <w:r w:rsidRPr="00621499">
        <w:rPr>
          <w:color w:val="000000"/>
          <w:szCs w:val="22"/>
        </w:rPr>
        <w:t>and project management.</w:t>
      </w:r>
    </w:p>
    <w:p w14:paraId="01824181" w14:textId="77777777" w:rsidR="00836A84" w:rsidRPr="00621499" w:rsidRDefault="00836A84" w:rsidP="008C18D7">
      <w:pPr>
        <w:spacing w:line="276" w:lineRule="auto"/>
        <w:rPr>
          <w:b/>
          <w:szCs w:val="22"/>
        </w:rPr>
      </w:pPr>
    </w:p>
    <w:p w14:paraId="7D17B4C5" w14:textId="77777777" w:rsidR="001C5F14" w:rsidRPr="00621499" w:rsidRDefault="001C5F14" w:rsidP="001C5F14">
      <w:pPr>
        <w:spacing w:line="276" w:lineRule="auto"/>
        <w:rPr>
          <w:b/>
          <w:szCs w:val="22"/>
        </w:rPr>
      </w:pPr>
      <w:r w:rsidRPr="00621499">
        <w:rPr>
          <w:b/>
          <w:szCs w:val="22"/>
        </w:rPr>
        <w:t>SKILLS PROFILE</w:t>
      </w:r>
      <w:r w:rsidR="001154C7">
        <w:rPr>
          <w:color w:val="000000"/>
          <w:szCs w:val="22"/>
        </w:rPr>
        <w:pict w14:anchorId="20CE7214">
          <v:rect id="_x0000_i1026" style="width:0;height:1.5pt" o:hrstd="t" o:hr="t" fillcolor="#a0a0a0" stroked="f"/>
        </w:pict>
      </w:r>
    </w:p>
    <w:p w14:paraId="117EF1A4" w14:textId="77777777" w:rsidR="00F34B6C" w:rsidRPr="00621499" w:rsidRDefault="00024C8E" w:rsidP="00B054A4">
      <w:pPr>
        <w:spacing w:line="276" w:lineRule="auto"/>
        <w:rPr>
          <w:b/>
          <w:color w:val="000000"/>
          <w:szCs w:val="22"/>
        </w:rPr>
      </w:pPr>
      <w:r w:rsidRPr="00621499">
        <w:rPr>
          <w:b/>
          <w:color w:val="000000"/>
          <w:szCs w:val="22"/>
        </w:rPr>
        <w:t>Program development</w:t>
      </w:r>
      <w:r w:rsidR="00D85B8F" w:rsidRPr="00621499">
        <w:rPr>
          <w:b/>
          <w:color w:val="000000"/>
          <w:szCs w:val="22"/>
        </w:rPr>
        <w:t xml:space="preserve"> and planning skills</w:t>
      </w:r>
    </w:p>
    <w:p w14:paraId="4E08DA33" w14:textId="59C5B936" w:rsidR="00DF597D" w:rsidRPr="00621499" w:rsidRDefault="00DF597D" w:rsidP="00DF597D">
      <w:pPr>
        <w:pStyle w:val="ListParagraph"/>
        <w:numPr>
          <w:ilvl w:val="0"/>
          <w:numId w:val="17"/>
        </w:numPr>
        <w:rPr>
          <w:rFonts w:ascii="Times New Roman" w:hAnsi="Times New Roman"/>
          <w:b/>
          <w:i/>
          <w:sz w:val="24"/>
        </w:rPr>
      </w:pPr>
      <w:r w:rsidRPr="00621499">
        <w:rPr>
          <w:rFonts w:ascii="Times New Roman" w:hAnsi="Times New Roman"/>
          <w:sz w:val="24"/>
        </w:rPr>
        <w:t xml:space="preserve">Developed </w:t>
      </w:r>
      <w:r w:rsidR="00181750">
        <w:rPr>
          <w:rFonts w:ascii="Times New Roman" w:hAnsi="Times New Roman"/>
          <w:sz w:val="24"/>
        </w:rPr>
        <w:t xml:space="preserve">HIV/AIDS program </w:t>
      </w:r>
      <w:r w:rsidRPr="00621499">
        <w:rPr>
          <w:rFonts w:ascii="Times New Roman" w:hAnsi="Times New Roman"/>
          <w:sz w:val="24"/>
        </w:rPr>
        <w:t xml:space="preserve">protocols with </w:t>
      </w:r>
      <w:r w:rsidR="00181750">
        <w:rPr>
          <w:rFonts w:ascii="Times New Roman" w:hAnsi="Times New Roman"/>
          <w:sz w:val="24"/>
        </w:rPr>
        <w:t xml:space="preserve">different </w:t>
      </w:r>
      <w:r w:rsidRPr="00621499">
        <w:rPr>
          <w:rFonts w:ascii="Times New Roman" w:hAnsi="Times New Roman"/>
          <w:sz w:val="24"/>
        </w:rPr>
        <w:t>team</w:t>
      </w:r>
      <w:r w:rsidR="00181750">
        <w:rPr>
          <w:rFonts w:ascii="Times New Roman" w:hAnsi="Times New Roman"/>
          <w:sz w:val="24"/>
        </w:rPr>
        <w:t>s</w:t>
      </w:r>
      <w:r w:rsidRPr="00621499">
        <w:rPr>
          <w:rFonts w:ascii="Times New Roman" w:hAnsi="Times New Roman"/>
          <w:sz w:val="24"/>
        </w:rPr>
        <w:t xml:space="preserve"> leading to </w:t>
      </w:r>
      <w:r w:rsidR="00DA6827" w:rsidRPr="00621499">
        <w:rPr>
          <w:rFonts w:ascii="Times New Roman" w:hAnsi="Times New Roman"/>
          <w:sz w:val="24"/>
        </w:rPr>
        <w:t xml:space="preserve">multiple </w:t>
      </w:r>
      <w:r w:rsidR="00181750" w:rsidRPr="00621499">
        <w:rPr>
          <w:rFonts w:ascii="Times New Roman" w:hAnsi="Times New Roman"/>
          <w:sz w:val="24"/>
        </w:rPr>
        <w:t xml:space="preserve">successful </w:t>
      </w:r>
      <w:r w:rsidRPr="00621499">
        <w:rPr>
          <w:rFonts w:ascii="Times New Roman" w:hAnsi="Times New Roman"/>
          <w:sz w:val="24"/>
        </w:rPr>
        <w:t>grant awards from US Agency for international Aid (</w:t>
      </w:r>
      <w:r w:rsidRPr="00621499">
        <w:rPr>
          <w:rFonts w:ascii="Times New Roman" w:hAnsi="Times New Roman"/>
          <w:b/>
          <w:i/>
          <w:sz w:val="24"/>
        </w:rPr>
        <w:t>USAID)</w:t>
      </w:r>
      <w:r w:rsidRPr="00621499">
        <w:rPr>
          <w:rFonts w:ascii="Times New Roman" w:hAnsi="Times New Roman"/>
          <w:sz w:val="24"/>
        </w:rPr>
        <w:t xml:space="preserve">, </w:t>
      </w:r>
      <w:r w:rsidRPr="00621499">
        <w:rPr>
          <w:rFonts w:ascii="Times New Roman" w:hAnsi="Times New Roman"/>
          <w:b/>
          <w:i/>
          <w:sz w:val="24"/>
        </w:rPr>
        <w:t>Global Fund (GF)</w:t>
      </w:r>
      <w:r w:rsidRPr="00621499">
        <w:rPr>
          <w:rFonts w:ascii="Times New Roman" w:hAnsi="Times New Roman"/>
          <w:sz w:val="24"/>
        </w:rPr>
        <w:t xml:space="preserve"> and </w:t>
      </w:r>
      <w:r w:rsidRPr="00621499">
        <w:rPr>
          <w:rFonts w:ascii="Times New Roman" w:hAnsi="Times New Roman"/>
          <w:b/>
          <w:i/>
          <w:sz w:val="24"/>
        </w:rPr>
        <w:t>US Center for Disease Control (CDC)</w:t>
      </w:r>
      <w:r w:rsidR="00FE4A9A">
        <w:rPr>
          <w:rFonts w:ascii="Times New Roman" w:hAnsi="Times New Roman"/>
          <w:b/>
          <w:i/>
          <w:sz w:val="24"/>
        </w:rPr>
        <w:t xml:space="preserve"> </w:t>
      </w:r>
      <w:r w:rsidR="00FE4A9A">
        <w:rPr>
          <w:rFonts w:ascii="Times New Roman" w:hAnsi="Times New Roman"/>
          <w:b/>
          <w:sz w:val="24"/>
        </w:rPr>
        <w:t>in Nigeria and South Africa</w:t>
      </w:r>
    </w:p>
    <w:p w14:paraId="0B5B9C48" w14:textId="616E5EC9" w:rsidR="00FE4A9A" w:rsidRDefault="00FE4A9A" w:rsidP="00E95CD2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Contributed to </w:t>
      </w:r>
      <w:r w:rsidRPr="00FE4A9A">
        <w:rPr>
          <w:rFonts w:ascii="Times New Roman" w:hAnsi="Times New Roman"/>
          <w:b/>
          <w:sz w:val="24"/>
        </w:rPr>
        <w:t>concept notes</w:t>
      </w:r>
      <w:r>
        <w:rPr>
          <w:rFonts w:ascii="Times New Roman" w:hAnsi="Times New Roman"/>
          <w:sz w:val="24"/>
        </w:rPr>
        <w:t xml:space="preserve"> for the South Africa GFTAM HIVT/TB grant award</w:t>
      </w:r>
    </w:p>
    <w:p w14:paraId="0BBDAA8B" w14:textId="1FBCEADC" w:rsidR="00FE4A9A" w:rsidRDefault="00FE4A9A" w:rsidP="00E95CD2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</w:rPr>
      </w:pPr>
      <w:r w:rsidRPr="00621499">
        <w:rPr>
          <w:rFonts w:ascii="Times New Roman" w:hAnsi="Times New Roman"/>
          <w:sz w:val="24"/>
        </w:rPr>
        <w:t xml:space="preserve">Developed </w:t>
      </w:r>
      <w:r>
        <w:rPr>
          <w:rFonts w:ascii="Times New Roman" w:hAnsi="Times New Roman"/>
          <w:sz w:val="24"/>
        </w:rPr>
        <w:t xml:space="preserve">and implemented </w:t>
      </w:r>
      <w:r w:rsidRPr="00621499">
        <w:rPr>
          <w:rFonts w:ascii="Times New Roman" w:hAnsi="Times New Roman"/>
          <w:sz w:val="24"/>
        </w:rPr>
        <w:t xml:space="preserve">monitoring and evaluation system used by a </w:t>
      </w:r>
      <w:r w:rsidRPr="00FE4A9A">
        <w:rPr>
          <w:rFonts w:ascii="Times New Roman" w:hAnsi="Times New Roman"/>
          <w:b/>
          <w:sz w:val="24"/>
        </w:rPr>
        <w:t>Princip</w:t>
      </w:r>
      <w:r w:rsidR="006A6058">
        <w:rPr>
          <w:rFonts w:ascii="Times New Roman" w:hAnsi="Times New Roman"/>
          <w:b/>
          <w:sz w:val="24"/>
        </w:rPr>
        <w:t>al</w:t>
      </w:r>
      <w:r w:rsidRPr="00FE4A9A">
        <w:rPr>
          <w:rFonts w:ascii="Times New Roman" w:hAnsi="Times New Roman"/>
          <w:b/>
          <w:sz w:val="24"/>
        </w:rPr>
        <w:t xml:space="preserve"> Recipient</w:t>
      </w:r>
      <w:r w:rsidRPr="00621499">
        <w:rPr>
          <w:rFonts w:ascii="Times New Roman" w:hAnsi="Times New Roman"/>
          <w:sz w:val="24"/>
        </w:rPr>
        <w:t xml:space="preserve"> to manage a GF project provid</w:t>
      </w:r>
      <w:r>
        <w:rPr>
          <w:rFonts w:ascii="Times New Roman" w:hAnsi="Times New Roman"/>
          <w:sz w:val="24"/>
        </w:rPr>
        <w:t>ing</w:t>
      </w:r>
      <w:r w:rsidRPr="0062149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treatment </w:t>
      </w:r>
      <w:r w:rsidRPr="00621499">
        <w:rPr>
          <w:rFonts w:ascii="Times New Roman" w:hAnsi="Times New Roman"/>
          <w:sz w:val="24"/>
        </w:rPr>
        <w:t xml:space="preserve">adherence support to over </w:t>
      </w:r>
      <w:r w:rsidRPr="00FE4A9A">
        <w:rPr>
          <w:rFonts w:ascii="Times New Roman" w:hAnsi="Times New Roman"/>
          <w:b/>
          <w:sz w:val="24"/>
        </w:rPr>
        <w:t>150, 000 HIV positive</w:t>
      </w:r>
      <w:r w:rsidRPr="00621499">
        <w:rPr>
          <w:rFonts w:ascii="Times New Roman" w:hAnsi="Times New Roman"/>
          <w:sz w:val="24"/>
        </w:rPr>
        <w:t xml:space="preserve"> patients </w:t>
      </w:r>
    </w:p>
    <w:p w14:paraId="6E514CE6" w14:textId="34671196" w:rsidR="00D85B8F" w:rsidRPr="00621499" w:rsidRDefault="00DF597D" w:rsidP="00E95CD2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</w:rPr>
      </w:pPr>
      <w:r w:rsidRPr="00621499">
        <w:rPr>
          <w:rFonts w:ascii="Times New Roman" w:hAnsi="Times New Roman"/>
          <w:sz w:val="24"/>
        </w:rPr>
        <w:t xml:space="preserve">Developed </w:t>
      </w:r>
      <w:r w:rsidR="00AA7644" w:rsidRPr="00621499">
        <w:rPr>
          <w:rFonts w:ascii="Times New Roman" w:hAnsi="Times New Roman"/>
          <w:sz w:val="24"/>
        </w:rPr>
        <w:t xml:space="preserve">annual work plan for non-profit organization </w:t>
      </w:r>
      <w:r w:rsidRPr="00621499">
        <w:rPr>
          <w:rFonts w:ascii="Times New Roman" w:hAnsi="Times New Roman"/>
          <w:sz w:val="24"/>
        </w:rPr>
        <w:t>and coordinated the implementation, creating efficiency in project management</w:t>
      </w:r>
    </w:p>
    <w:p w14:paraId="49C6C3A0" w14:textId="4D444CC3" w:rsidR="00A61A8A" w:rsidRDefault="00A61A8A" w:rsidP="007879A4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Developed strategic plans for HIV program focusing for impact in line with </w:t>
      </w:r>
      <w:r w:rsidRPr="00A61A8A">
        <w:rPr>
          <w:rFonts w:ascii="Times New Roman" w:hAnsi="Times New Roman"/>
          <w:b/>
          <w:sz w:val="24"/>
        </w:rPr>
        <w:t>UNAIDS 90-90-90</w:t>
      </w:r>
      <w:r>
        <w:rPr>
          <w:rFonts w:ascii="Times New Roman" w:hAnsi="Times New Roman"/>
          <w:sz w:val="24"/>
        </w:rPr>
        <w:t xml:space="preserve"> approach</w:t>
      </w:r>
    </w:p>
    <w:p w14:paraId="715D073C" w14:textId="44A00403" w:rsidR="00C11DFC" w:rsidRDefault="00FE4A9A" w:rsidP="007879A4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Participated in competitive </w:t>
      </w:r>
      <w:r w:rsidRPr="007879A4">
        <w:rPr>
          <w:rFonts w:ascii="Times New Roman" w:hAnsi="Times New Roman"/>
          <w:b/>
          <w:sz w:val="24"/>
        </w:rPr>
        <w:t>sub-recipients</w:t>
      </w:r>
      <w:r w:rsidR="007879A4">
        <w:rPr>
          <w:rFonts w:ascii="Times New Roman" w:hAnsi="Times New Roman"/>
          <w:b/>
          <w:sz w:val="24"/>
        </w:rPr>
        <w:t xml:space="preserve"> (SR)</w:t>
      </w:r>
      <w:r>
        <w:rPr>
          <w:rFonts w:ascii="Times New Roman" w:hAnsi="Times New Roman"/>
          <w:sz w:val="24"/>
        </w:rPr>
        <w:t xml:space="preserve"> selection of for a PR in GF Phase 3 project implementation</w:t>
      </w:r>
    </w:p>
    <w:p w14:paraId="30762A91" w14:textId="4372EAE8" w:rsidR="00673059" w:rsidRDefault="00673059" w:rsidP="007879A4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Applied principles of Result-Based Management to develop program monitoring framework for donor funded multi-country project in Africa (EQUIP)</w:t>
      </w:r>
    </w:p>
    <w:p w14:paraId="3F56E9D5" w14:textId="77777777" w:rsidR="00C467AA" w:rsidRPr="00621499" w:rsidRDefault="00C467AA" w:rsidP="00C467AA">
      <w:pPr>
        <w:spacing w:line="276" w:lineRule="auto"/>
        <w:rPr>
          <w:b/>
          <w:color w:val="000000"/>
          <w:szCs w:val="22"/>
        </w:rPr>
      </w:pPr>
      <w:r w:rsidRPr="00621499">
        <w:rPr>
          <w:b/>
          <w:color w:val="000000"/>
          <w:szCs w:val="22"/>
        </w:rPr>
        <w:t xml:space="preserve">Data Management, Program </w:t>
      </w:r>
      <w:r>
        <w:rPr>
          <w:b/>
          <w:color w:val="000000"/>
          <w:szCs w:val="22"/>
        </w:rPr>
        <w:t>M</w:t>
      </w:r>
      <w:r w:rsidRPr="00621499">
        <w:rPr>
          <w:b/>
          <w:color w:val="000000"/>
          <w:szCs w:val="22"/>
        </w:rPr>
        <w:t xml:space="preserve">onitoring and </w:t>
      </w:r>
      <w:r>
        <w:rPr>
          <w:b/>
          <w:color w:val="000000"/>
          <w:szCs w:val="22"/>
        </w:rPr>
        <w:t>R</w:t>
      </w:r>
      <w:r w:rsidRPr="00621499">
        <w:rPr>
          <w:b/>
          <w:color w:val="000000"/>
          <w:szCs w:val="22"/>
        </w:rPr>
        <w:t xml:space="preserve">eporting </w:t>
      </w:r>
      <w:r>
        <w:rPr>
          <w:b/>
          <w:color w:val="000000"/>
          <w:szCs w:val="22"/>
        </w:rPr>
        <w:t>S</w:t>
      </w:r>
      <w:r w:rsidRPr="00621499">
        <w:rPr>
          <w:b/>
          <w:color w:val="000000"/>
          <w:szCs w:val="22"/>
        </w:rPr>
        <w:t>kills</w:t>
      </w:r>
    </w:p>
    <w:p w14:paraId="7BC3C042" w14:textId="4AC3FFAE" w:rsidR="00633093" w:rsidRDefault="00633093" w:rsidP="00C467AA">
      <w:pPr>
        <w:pStyle w:val="ListParagraph"/>
        <w:numPr>
          <w:ilvl w:val="0"/>
          <w:numId w:val="23"/>
        </w:numP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Successfully coordinated teams that monitored, tracked performance and reported to PEPFAR in a program supporting over 200, 000 HIV positive clients</w:t>
      </w:r>
    </w:p>
    <w:p w14:paraId="0455735D" w14:textId="62373A48" w:rsidR="00C467AA" w:rsidRDefault="00C467AA" w:rsidP="00C467AA">
      <w:pPr>
        <w:pStyle w:val="ListParagraph"/>
        <w:numPr>
          <w:ilvl w:val="0"/>
          <w:numId w:val="23"/>
        </w:numPr>
        <w:rPr>
          <w:rFonts w:ascii="Times New Roman" w:hAnsi="Times New Roman"/>
          <w:color w:val="000000"/>
          <w:sz w:val="24"/>
        </w:rPr>
      </w:pPr>
      <w:r w:rsidRPr="00621499">
        <w:rPr>
          <w:rFonts w:ascii="Times New Roman" w:hAnsi="Times New Roman"/>
          <w:color w:val="000000"/>
          <w:sz w:val="24"/>
        </w:rPr>
        <w:t xml:space="preserve">Prepared comprehensive quarterly, semi-annual and annual report for company board, government department and </w:t>
      </w:r>
      <w:r w:rsidR="00C617D0">
        <w:rPr>
          <w:rFonts w:ascii="Times New Roman" w:hAnsi="Times New Roman"/>
          <w:color w:val="000000"/>
          <w:sz w:val="24"/>
        </w:rPr>
        <w:t xml:space="preserve">several </w:t>
      </w:r>
      <w:r w:rsidRPr="00621499">
        <w:rPr>
          <w:rFonts w:ascii="Times New Roman" w:hAnsi="Times New Roman"/>
          <w:color w:val="000000"/>
          <w:sz w:val="24"/>
        </w:rPr>
        <w:t>funders</w:t>
      </w:r>
      <w:r w:rsidR="00C617D0">
        <w:rPr>
          <w:rFonts w:ascii="Times New Roman" w:hAnsi="Times New Roman"/>
          <w:color w:val="000000"/>
          <w:sz w:val="24"/>
        </w:rPr>
        <w:t xml:space="preserve"> (</w:t>
      </w:r>
      <w:r w:rsidR="00A61A8A">
        <w:rPr>
          <w:rFonts w:ascii="Times New Roman" w:hAnsi="Times New Roman"/>
          <w:color w:val="000000"/>
          <w:sz w:val="24"/>
        </w:rPr>
        <w:t>PEPFAR, GFATM)</w:t>
      </w:r>
    </w:p>
    <w:p w14:paraId="3530F2D8" w14:textId="7182DE88" w:rsidR="00A61A8A" w:rsidRPr="00621499" w:rsidRDefault="00A61A8A" w:rsidP="00C467AA">
      <w:pPr>
        <w:pStyle w:val="ListParagraph"/>
        <w:numPr>
          <w:ilvl w:val="0"/>
          <w:numId w:val="23"/>
        </w:numP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Strong knowledge and use of DATIM platform for PEPFAR program reporting</w:t>
      </w:r>
    </w:p>
    <w:p w14:paraId="5D37683D" w14:textId="77777777" w:rsidR="00C467AA" w:rsidRPr="00621499" w:rsidRDefault="00C467AA" w:rsidP="00C467AA">
      <w:pPr>
        <w:pStyle w:val="ListParagraph"/>
        <w:numPr>
          <w:ilvl w:val="0"/>
          <w:numId w:val="23"/>
        </w:numPr>
        <w:rPr>
          <w:rFonts w:ascii="Times New Roman" w:hAnsi="Times New Roman"/>
          <w:color w:val="000000"/>
          <w:sz w:val="24"/>
        </w:rPr>
      </w:pPr>
      <w:r w:rsidRPr="00621499">
        <w:rPr>
          <w:rFonts w:ascii="Times New Roman" w:hAnsi="Times New Roman"/>
          <w:color w:val="000000"/>
          <w:sz w:val="24"/>
        </w:rPr>
        <w:t xml:space="preserve">Coordinated and managed routine collection, transmission and storage of data from multiple sites (over a hundred) from multiple data points ensuring consistent and </w:t>
      </w:r>
      <w:r w:rsidRPr="00621499">
        <w:rPr>
          <w:rFonts w:ascii="Times New Roman" w:hAnsi="Times New Roman"/>
          <w:b/>
          <w:color w:val="000000"/>
          <w:sz w:val="24"/>
        </w:rPr>
        <w:t>timely submission</w:t>
      </w:r>
      <w:r w:rsidRPr="00621499">
        <w:rPr>
          <w:rFonts w:ascii="Times New Roman" w:hAnsi="Times New Roman"/>
          <w:color w:val="000000"/>
          <w:sz w:val="24"/>
        </w:rPr>
        <w:t xml:space="preserve"> of complete and </w:t>
      </w:r>
      <w:r w:rsidRPr="00621499">
        <w:rPr>
          <w:rFonts w:ascii="Times New Roman" w:hAnsi="Times New Roman"/>
          <w:b/>
          <w:color w:val="000000"/>
          <w:sz w:val="24"/>
        </w:rPr>
        <w:t>accurate data</w:t>
      </w:r>
      <w:r w:rsidRPr="00621499">
        <w:rPr>
          <w:rFonts w:ascii="Times New Roman" w:hAnsi="Times New Roman"/>
          <w:color w:val="000000"/>
          <w:sz w:val="24"/>
        </w:rPr>
        <w:t xml:space="preserve"> to internal and external stakeholders</w:t>
      </w:r>
    </w:p>
    <w:p w14:paraId="31A6C181" w14:textId="77777777" w:rsidR="00C467AA" w:rsidRPr="007879A4" w:rsidRDefault="00C467AA" w:rsidP="00C467AA">
      <w:pPr>
        <w:pStyle w:val="ListParagraph"/>
        <w:numPr>
          <w:ilvl w:val="0"/>
          <w:numId w:val="23"/>
        </w:numPr>
        <w:rPr>
          <w:rFonts w:ascii="Times New Roman" w:hAnsi="Times New Roman"/>
          <w:b/>
          <w:color w:val="000000"/>
          <w:sz w:val="24"/>
        </w:rPr>
      </w:pPr>
      <w:r w:rsidRPr="00621499">
        <w:rPr>
          <w:rFonts w:ascii="Times New Roman" w:hAnsi="Times New Roman"/>
          <w:color w:val="000000"/>
          <w:sz w:val="24"/>
        </w:rPr>
        <w:lastRenderedPageBreak/>
        <w:t xml:space="preserve">Coordinated implementation of electronic medical recording (EMR) system leading to successful transitioning from paper-based to electronic data management system </w:t>
      </w:r>
    </w:p>
    <w:p w14:paraId="655A476E" w14:textId="77777777" w:rsidR="00C467AA" w:rsidRPr="007879A4" w:rsidRDefault="00C467AA" w:rsidP="00C467AA">
      <w:pPr>
        <w:pStyle w:val="ListParagraph"/>
        <w:numPr>
          <w:ilvl w:val="0"/>
          <w:numId w:val="23"/>
        </w:numP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C</w:t>
      </w:r>
      <w:r w:rsidRPr="007879A4">
        <w:rPr>
          <w:rFonts w:ascii="Times New Roman" w:hAnsi="Times New Roman"/>
          <w:color w:val="000000"/>
          <w:sz w:val="24"/>
        </w:rPr>
        <w:t xml:space="preserve">o-designed </w:t>
      </w:r>
      <w:r>
        <w:rPr>
          <w:rFonts w:ascii="Times New Roman" w:hAnsi="Times New Roman"/>
          <w:b/>
          <w:color w:val="000000"/>
          <w:sz w:val="24"/>
        </w:rPr>
        <w:t>P</w:t>
      </w:r>
      <w:r w:rsidRPr="007879A4">
        <w:rPr>
          <w:rFonts w:ascii="Times New Roman" w:hAnsi="Times New Roman"/>
          <w:b/>
          <w:color w:val="000000"/>
          <w:sz w:val="24"/>
        </w:rPr>
        <w:t xml:space="preserve">erformance </w:t>
      </w:r>
      <w:r>
        <w:rPr>
          <w:rFonts w:ascii="Times New Roman" w:hAnsi="Times New Roman"/>
          <w:b/>
          <w:color w:val="000000"/>
          <w:sz w:val="24"/>
        </w:rPr>
        <w:t>F</w:t>
      </w:r>
      <w:r w:rsidRPr="007879A4">
        <w:rPr>
          <w:rFonts w:ascii="Times New Roman" w:hAnsi="Times New Roman"/>
          <w:b/>
          <w:color w:val="000000"/>
          <w:sz w:val="24"/>
        </w:rPr>
        <w:t>ramework</w:t>
      </w:r>
      <w:r w:rsidRPr="007879A4"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with GF technical team using the tool for s</w:t>
      </w:r>
      <w:r w:rsidRPr="007879A4">
        <w:rPr>
          <w:rFonts w:ascii="Times New Roman" w:hAnsi="Times New Roman"/>
          <w:color w:val="000000"/>
          <w:sz w:val="24"/>
        </w:rPr>
        <w:t xml:space="preserve">uccessfully </w:t>
      </w:r>
      <w:r>
        <w:rPr>
          <w:rFonts w:ascii="Times New Roman" w:hAnsi="Times New Roman"/>
          <w:color w:val="000000"/>
          <w:sz w:val="24"/>
        </w:rPr>
        <w:t>p</w:t>
      </w:r>
      <w:r w:rsidRPr="007879A4">
        <w:rPr>
          <w:rFonts w:ascii="Times New Roman" w:hAnsi="Times New Roman"/>
          <w:color w:val="000000"/>
          <w:sz w:val="24"/>
        </w:rPr>
        <w:t>rogram implementation</w:t>
      </w:r>
      <w:r>
        <w:rPr>
          <w:rFonts w:ascii="Times New Roman" w:hAnsi="Times New Roman"/>
          <w:color w:val="000000"/>
          <w:sz w:val="24"/>
        </w:rPr>
        <w:t xml:space="preserve"> and management</w:t>
      </w:r>
    </w:p>
    <w:p w14:paraId="40000080" w14:textId="50DACFCC" w:rsidR="00D85B8F" w:rsidRPr="00621499" w:rsidRDefault="00D85B8F" w:rsidP="00B054A4">
      <w:pPr>
        <w:spacing w:line="276" w:lineRule="auto"/>
        <w:rPr>
          <w:b/>
          <w:color w:val="000000"/>
          <w:szCs w:val="22"/>
        </w:rPr>
      </w:pPr>
      <w:r w:rsidRPr="00621499">
        <w:rPr>
          <w:b/>
          <w:color w:val="000000"/>
          <w:szCs w:val="22"/>
        </w:rPr>
        <w:t xml:space="preserve">Quality </w:t>
      </w:r>
      <w:r w:rsidR="00F72346">
        <w:rPr>
          <w:b/>
          <w:color w:val="000000"/>
          <w:szCs w:val="22"/>
        </w:rPr>
        <w:t>I</w:t>
      </w:r>
      <w:r w:rsidRPr="00621499">
        <w:rPr>
          <w:b/>
          <w:color w:val="000000"/>
          <w:szCs w:val="22"/>
        </w:rPr>
        <w:t>mprovement</w:t>
      </w:r>
      <w:r w:rsidR="00F72346">
        <w:rPr>
          <w:b/>
          <w:color w:val="000000"/>
          <w:szCs w:val="22"/>
        </w:rPr>
        <w:t>,</w:t>
      </w:r>
      <w:r w:rsidRPr="00621499">
        <w:rPr>
          <w:b/>
          <w:color w:val="000000"/>
          <w:szCs w:val="22"/>
        </w:rPr>
        <w:t xml:space="preserve"> </w:t>
      </w:r>
      <w:r w:rsidR="00F72346">
        <w:rPr>
          <w:b/>
          <w:color w:val="000000"/>
          <w:szCs w:val="22"/>
        </w:rPr>
        <w:t>S</w:t>
      </w:r>
      <w:r w:rsidRPr="00621499">
        <w:rPr>
          <w:b/>
          <w:color w:val="000000"/>
          <w:szCs w:val="22"/>
        </w:rPr>
        <w:t xml:space="preserve">ystem </w:t>
      </w:r>
      <w:r w:rsidR="00F72346">
        <w:rPr>
          <w:b/>
          <w:color w:val="000000"/>
          <w:szCs w:val="22"/>
        </w:rPr>
        <w:t>S</w:t>
      </w:r>
      <w:r w:rsidRPr="00621499">
        <w:rPr>
          <w:b/>
          <w:color w:val="000000"/>
          <w:szCs w:val="22"/>
        </w:rPr>
        <w:t xml:space="preserve">upport </w:t>
      </w:r>
      <w:r w:rsidR="00F72346">
        <w:rPr>
          <w:b/>
          <w:color w:val="000000"/>
          <w:szCs w:val="22"/>
        </w:rPr>
        <w:t xml:space="preserve">and Capacity </w:t>
      </w:r>
      <w:r w:rsidR="0029717C">
        <w:rPr>
          <w:b/>
          <w:color w:val="000000"/>
          <w:szCs w:val="22"/>
        </w:rPr>
        <w:t xml:space="preserve">Building </w:t>
      </w:r>
      <w:r w:rsidR="00F72346">
        <w:rPr>
          <w:b/>
          <w:color w:val="000000"/>
          <w:szCs w:val="22"/>
        </w:rPr>
        <w:t>S</w:t>
      </w:r>
      <w:r w:rsidRPr="00621499">
        <w:rPr>
          <w:b/>
          <w:color w:val="000000"/>
          <w:szCs w:val="22"/>
        </w:rPr>
        <w:t>kills</w:t>
      </w:r>
    </w:p>
    <w:p w14:paraId="769FBD3E" w14:textId="77777777" w:rsidR="0029717C" w:rsidRPr="0029717C" w:rsidRDefault="0029717C" w:rsidP="00DF597D">
      <w:pPr>
        <w:pStyle w:val="ListParagraph"/>
        <w:numPr>
          <w:ilvl w:val="0"/>
          <w:numId w:val="20"/>
        </w:numPr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Conducted capacity building workshops and training for new sub-recipients leading to improved program </w:t>
      </w:r>
      <w:r w:rsidRPr="0029717C">
        <w:rPr>
          <w:rFonts w:ascii="Times New Roman" w:hAnsi="Times New Roman"/>
          <w:sz w:val="24"/>
          <w:szCs w:val="24"/>
        </w:rPr>
        <w:t xml:space="preserve">implementation and reporting </w:t>
      </w:r>
    </w:p>
    <w:p w14:paraId="5B200C89" w14:textId="1ABD98E8" w:rsidR="00DF597D" w:rsidRPr="0029717C" w:rsidRDefault="00DF597D" w:rsidP="00DF597D">
      <w:pPr>
        <w:pStyle w:val="ListParagraph"/>
        <w:numPr>
          <w:ilvl w:val="0"/>
          <w:numId w:val="20"/>
        </w:numPr>
        <w:outlineLvl w:val="0"/>
        <w:rPr>
          <w:rFonts w:ascii="Times New Roman" w:hAnsi="Times New Roman"/>
          <w:sz w:val="24"/>
          <w:szCs w:val="24"/>
        </w:rPr>
      </w:pPr>
      <w:r w:rsidRPr="0029717C">
        <w:rPr>
          <w:rFonts w:ascii="Times New Roman" w:hAnsi="Times New Roman"/>
          <w:sz w:val="24"/>
          <w:szCs w:val="24"/>
        </w:rPr>
        <w:t>Conducted system assessments identify</w:t>
      </w:r>
      <w:r w:rsidR="0050319B" w:rsidRPr="0029717C">
        <w:rPr>
          <w:rFonts w:ascii="Times New Roman" w:hAnsi="Times New Roman"/>
          <w:sz w:val="24"/>
          <w:szCs w:val="24"/>
        </w:rPr>
        <w:t>ing</w:t>
      </w:r>
      <w:r w:rsidRPr="0029717C">
        <w:rPr>
          <w:rFonts w:ascii="Times New Roman" w:hAnsi="Times New Roman"/>
          <w:sz w:val="24"/>
          <w:szCs w:val="24"/>
        </w:rPr>
        <w:t xml:space="preserve"> system weakness and collaboratively developed improvement plan</w:t>
      </w:r>
      <w:r w:rsidR="005B2D53" w:rsidRPr="0029717C">
        <w:rPr>
          <w:rFonts w:ascii="Times New Roman" w:hAnsi="Times New Roman"/>
          <w:sz w:val="24"/>
          <w:szCs w:val="24"/>
        </w:rPr>
        <w:t xml:space="preserve"> for health systems in Nigeria and South Africa</w:t>
      </w:r>
    </w:p>
    <w:p w14:paraId="778DBC08" w14:textId="77777777" w:rsidR="00930526" w:rsidRPr="00621499" w:rsidRDefault="00930526" w:rsidP="00930526">
      <w:pPr>
        <w:pStyle w:val="ListParagraph"/>
        <w:numPr>
          <w:ilvl w:val="0"/>
          <w:numId w:val="20"/>
        </w:numPr>
        <w:rPr>
          <w:rFonts w:ascii="Times New Roman" w:hAnsi="Times New Roman"/>
          <w:sz w:val="24"/>
        </w:rPr>
      </w:pPr>
      <w:r w:rsidRPr="00621499">
        <w:rPr>
          <w:rFonts w:ascii="Times New Roman" w:hAnsi="Times New Roman"/>
          <w:sz w:val="24"/>
        </w:rPr>
        <w:t xml:space="preserve">Defined, designed and implemented quality improvement projects using </w:t>
      </w:r>
      <w:r w:rsidRPr="00621499">
        <w:rPr>
          <w:rFonts w:ascii="Times New Roman" w:hAnsi="Times New Roman"/>
          <w:b/>
          <w:sz w:val="24"/>
        </w:rPr>
        <w:t>PDSA</w:t>
      </w:r>
      <w:r w:rsidRPr="00621499">
        <w:rPr>
          <w:rFonts w:ascii="Times New Roman" w:hAnsi="Times New Roman"/>
          <w:sz w:val="24"/>
        </w:rPr>
        <w:t xml:space="preserve">, </w:t>
      </w:r>
      <w:r w:rsidRPr="00621499">
        <w:rPr>
          <w:rFonts w:ascii="Times New Roman" w:hAnsi="Times New Roman"/>
          <w:b/>
          <w:sz w:val="24"/>
        </w:rPr>
        <w:t>Lean</w:t>
      </w:r>
      <w:r w:rsidRPr="00621499">
        <w:rPr>
          <w:rFonts w:ascii="Times New Roman" w:hAnsi="Times New Roman"/>
          <w:sz w:val="24"/>
        </w:rPr>
        <w:t xml:space="preserve"> and </w:t>
      </w:r>
      <w:r w:rsidRPr="00621499">
        <w:rPr>
          <w:rFonts w:ascii="Times New Roman" w:hAnsi="Times New Roman"/>
          <w:b/>
          <w:sz w:val="24"/>
        </w:rPr>
        <w:t>root cause analysis</w:t>
      </w:r>
      <w:r w:rsidRPr="00621499">
        <w:rPr>
          <w:rFonts w:ascii="Times New Roman" w:hAnsi="Times New Roman"/>
          <w:sz w:val="24"/>
        </w:rPr>
        <w:t xml:space="preserve"> </w:t>
      </w:r>
      <w:r w:rsidRPr="00621499">
        <w:rPr>
          <w:rFonts w:ascii="Times New Roman" w:hAnsi="Times New Roman"/>
          <w:b/>
          <w:sz w:val="24"/>
        </w:rPr>
        <w:t>(RCA)</w:t>
      </w:r>
      <w:r w:rsidRPr="00621499">
        <w:rPr>
          <w:rFonts w:ascii="Times New Roman" w:hAnsi="Times New Roman"/>
          <w:sz w:val="24"/>
        </w:rPr>
        <w:t xml:space="preserve"> methods</w:t>
      </w:r>
    </w:p>
    <w:p w14:paraId="13737E10" w14:textId="73F615E8" w:rsidR="00DF597D" w:rsidRPr="00621499" w:rsidRDefault="00930526" w:rsidP="00DF597D">
      <w:pPr>
        <w:pStyle w:val="ListParagraph"/>
        <w:numPr>
          <w:ilvl w:val="0"/>
          <w:numId w:val="20"/>
        </w:numPr>
        <w:rPr>
          <w:rFonts w:ascii="Times New Roman" w:hAnsi="Times New Roman"/>
          <w:color w:val="000000"/>
          <w:sz w:val="24"/>
        </w:rPr>
      </w:pPr>
      <w:r w:rsidRPr="00621499">
        <w:rPr>
          <w:rFonts w:ascii="Times New Roman" w:hAnsi="Times New Roman"/>
          <w:color w:val="000000"/>
          <w:sz w:val="24"/>
        </w:rPr>
        <w:t xml:space="preserve">Conducted </w:t>
      </w:r>
      <w:r w:rsidR="0050319B" w:rsidRPr="00621499">
        <w:rPr>
          <w:rFonts w:ascii="Times New Roman" w:hAnsi="Times New Roman"/>
          <w:color w:val="000000"/>
          <w:sz w:val="24"/>
        </w:rPr>
        <w:t xml:space="preserve">quality improvement projects focused on </w:t>
      </w:r>
      <w:r w:rsidRPr="00621499">
        <w:rPr>
          <w:rFonts w:ascii="Times New Roman" w:hAnsi="Times New Roman"/>
          <w:color w:val="000000"/>
          <w:sz w:val="24"/>
        </w:rPr>
        <w:t xml:space="preserve">primary care patient waiting time in 10 public health facilities in South Africa leading to </w:t>
      </w:r>
      <w:r w:rsidRPr="00621499">
        <w:rPr>
          <w:rFonts w:ascii="Times New Roman" w:hAnsi="Times New Roman"/>
          <w:b/>
          <w:i/>
          <w:color w:val="000000"/>
          <w:sz w:val="24"/>
        </w:rPr>
        <w:t>reduced wait time</w:t>
      </w:r>
      <w:r w:rsidRPr="00621499">
        <w:rPr>
          <w:rFonts w:ascii="Times New Roman" w:hAnsi="Times New Roman"/>
          <w:color w:val="000000"/>
          <w:sz w:val="24"/>
        </w:rPr>
        <w:t xml:space="preserve"> </w:t>
      </w:r>
      <w:r w:rsidR="0050319B" w:rsidRPr="00621499">
        <w:rPr>
          <w:rFonts w:ascii="Times New Roman" w:hAnsi="Times New Roman"/>
          <w:color w:val="000000"/>
          <w:sz w:val="24"/>
        </w:rPr>
        <w:t>after 12 months of implementation</w:t>
      </w:r>
    </w:p>
    <w:p w14:paraId="7C321632" w14:textId="27D7774C" w:rsidR="0029717C" w:rsidRDefault="00BF5D67" w:rsidP="0029717C">
      <w:pPr>
        <w:pStyle w:val="ListParagraph"/>
        <w:numPr>
          <w:ilvl w:val="0"/>
          <w:numId w:val="25"/>
        </w:numPr>
        <w:rPr>
          <w:rFonts w:ascii="Times New Roman" w:hAnsi="Times New Roman"/>
          <w:color w:val="000000"/>
          <w:sz w:val="24"/>
        </w:rPr>
      </w:pPr>
      <w:r w:rsidRPr="00621499">
        <w:rPr>
          <w:rFonts w:ascii="Times New Roman" w:hAnsi="Times New Roman"/>
          <w:color w:val="000000"/>
          <w:sz w:val="24"/>
        </w:rPr>
        <w:t xml:space="preserve">Coordinated and supervised the deployment of </w:t>
      </w:r>
      <w:r w:rsidRPr="00621499">
        <w:rPr>
          <w:rFonts w:ascii="Times New Roman" w:hAnsi="Times New Roman"/>
          <w:b/>
          <w:color w:val="000000"/>
          <w:sz w:val="24"/>
        </w:rPr>
        <w:t>EMR (Tier.net)</w:t>
      </w:r>
      <w:r w:rsidRPr="00621499">
        <w:rPr>
          <w:rFonts w:ascii="Times New Roman" w:hAnsi="Times New Roman"/>
          <w:color w:val="000000"/>
          <w:sz w:val="24"/>
        </w:rPr>
        <w:t xml:space="preserve"> to more than 50 primary health facilities in South Africa</w:t>
      </w:r>
      <w:r w:rsidR="0029717C" w:rsidRPr="0029717C">
        <w:rPr>
          <w:rFonts w:ascii="Times New Roman" w:hAnsi="Times New Roman"/>
          <w:color w:val="000000"/>
          <w:sz w:val="24"/>
        </w:rPr>
        <w:t xml:space="preserve"> </w:t>
      </w:r>
      <w:r w:rsidR="004E5AA1">
        <w:rPr>
          <w:rFonts w:ascii="Times New Roman" w:hAnsi="Times New Roman"/>
          <w:color w:val="000000"/>
          <w:sz w:val="24"/>
        </w:rPr>
        <w:t xml:space="preserve">working with the National Department of Health </w:t>
      </w:r>
    </w:p>
    <w:p w14:paraId="6EF54C37" w14:textId="531F8B5B" w:rsidR="0029717C" w:rsidRPr="006A6058" w:rsidRDefault="0029717C" w:rsidP="0029717C">
      <w:pPr>
        <w:pStyle w:val="ListParagraph"/>
        <w:numPr>
          <w:ilvl w:val="0"/>
          <w:numId w:val="25"/>
        </w:numPr>
        <w:rPr>
          <w:rFonts w:ascii="Times New Roman" w:hAnsi="Times New Roman"/>
          <w:color w:val="000000"/>
          <w:sz w:val="24"/>
        </w:rPr>
      </w:pPr>
      <w:r w:rsidRPr="006A6058">
        <w:rPr>
          <w:rFonts w:ascii="Times New Roman" w:hAnsi="Times New Roman"/>
          <w:color w:val="000000"/>
          <w:sz w:val="24"/>
        </w:rPr>
        <w:t xml:space="preserve">Conducted technical support that increased capacity of GF SRs </w:t>
      </w:r>
      <w:r>
        <w:rPr>
          <w:rFonts w:ascii="Times New Roman" w:hAnsi="Times New Roman"/>
          <w:color w:val="000000"/>
          <w:sz w:val="24"/>
        </w:rPr>
        <w:t>working under a Principal Recipient</w:t>
      </w:r>
    </w:p>
    <w:p w14:paraId="5379DE3A" w14:textId="77777777" w:rsidR="0029717C" w:rsidRPr="00621499" w:rsidRDefault="0029717C" w:rsidP="0029717C">
      <w:pPr>
        <w:pStyle w:val="ListParagraph"/>
        <w:numPr>
          <w:ilvl w:val="0"/>
          <w:numId w:val="25"/>
        </w:numPr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Conducted quality audits (DQA) using routine data quality audit (RDQA) tool leading to  </w:t>
      </w:r>
    </w:p>
    <w:p w14:paraId="42B35D04" w14:textId="5DD3FE6B" w:rsidR="00BF5D67" w:rsidRPr="0029717C" w:rsidRDefault="0029717C" w:rsidP="0029717C">
      <w:pPr>
        <w:pStyle w:val="ListParagraph"/>
        <w:numPr>
          <w:ilvl w:val="0"/>
          <w:numId w:val="25"/>
        </w:numPr>
        <w:rPr>
          <w:rFonts w:ascii="Times New Roman" w:hAnsi="Times New Roman"/>
          <w:color w:val="000000"/>
          <w:sz w:val="24"/>
        </w:rPr>
      </w:pPr>
      <w:r w:rsidRPr="00621499">
        <w:rPr>
          <w:rFonts w:ascii="Times New Roman" w:hAnsi="Times New Roman"/>
          <w:color w:val="000000"/>
          <w:sz w:val="24"/>
        </w:rPr>
        <w:t>Routinely lectured Master’s degree level student at the School of Public Health, University of Western Cape on practical application of monitoring and evaluation in program management</w:t>
      </w:r>
    </w:p>
    <w:p w14:paraId="50B7E8BA" w14:textId="5128F4A4" w:rsidR="00D85B8F" w:rsidRPr="00621499" w:rsidRDefault="00D85B8F" w:rsidP="00B054A4">
      <w:pPr>
        <w:spacing w:line="276" w:lineRule="auto"/>
        <w:rPr>
          <w:b/>
          <w:color w:val="000000"/>
          <w:szCs w:val="22"/>
        </w:rPr>
      </w:pPr>
      <w:r w:rsidRPr="00621499">
        <w:rPr>
          <w:b/>
          <w:color w:val="000000"/>
          <w:szCs w:val="22"/>
        </w:rPr>
        <w:t xml:space="preserve">Performance </w:t>
      </w:r>
      <w:r w:rsidR="00F72346">
        <w:rPr>
          <w:b/>
          <w:color w:val="000000"/>
          <w:szCs w:val="22"/>
        </w:rPr>
        <w:t>M</w:t>
      </w:r>
      <w:r w:rsidRPr="00621499">
        <w:rPr>
          <w:b/>
          <w:color w:val="000000"/>
          <w:szCs w:val="22"/>
        </w:rPr>
        <w:t xml:space="preserve">easurement and Analytical </w:t>
      </w:r>
      <w:r w:rsidR="00F72346">
        <w:rPr>
          <w:b/>
          <w:color w:val="000000"/>
          <w:szCs w:val="22"/>
        </w:rPr>
        <w:t>S</w:t>
      </w:r>
      <w:r w:rsidRPr="00621499">
        <w:rPr>
          <w:b/>
          <w:color w:val="000000"/>
          <w:szCs w:val="22"/>
        </w:rPr>
        <w:t>kills</w:t>
      </w:r>
    </w:p>
    <w:p w14:paraId="3A681B43" w14:textId="21F0E8CB" w:rsidR="00DF597D" w:rsidRPr="00621499" w:rsidRDefault="00F84404" w:rsidP="00DF597D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</w:rPr>
      </w:pPr>
      <w:r w:rsidRPr="00621499">
        <w:rPr>
          <w:rFonts w:ascii="Times New Roman" w:hAnsi="Times New Roman"/>
          <w:sz w:val="24"/>
          <w:lang w:eastAsia="en-ZA"/>
        </w:rPr>
        <w:t xml:space="preserve">Organized and facilitated </w:t>
      </w:r>
      <w:r w:rsidRPr="00621499">
        <w:rPr>
          <w:rFonts w:ascii="Times New Roman" w:hAnsi="Times New Roman"/>
          <w:b/>
          <w:sz w:val="24"/>
          <w:lang w:eastAsia="en-ZA"/>
        </w:rPr>
        <w:t>data review meetings</w:t>
      </w:r>
      <w:r w:rsidRPr="00621499">
        <w:rPr>
          <w:rFonts w:ascii="Times New Roman" w:hAnsi="Times New Roman"/>
          <w:sz w:val="24"/>
          <w:lang w:eastAsia="en-ZA"/>
        </w:rPr>
        <w:t xml:space="preserve"> with senior management and program managers, </w:t>
      </w:r>
      <w:r w:rsidR="00DF597D" w:rsidRPr="00621499">
        <w:rPr>
          <w:rFonts w:ascii="Times New Roman" w:hAnsi="Times New Roman"/>
          <w:sz w:val="24"/>
          <w:lang w:eastAsia="en-ZA"/>
        </w:rPr>
        <w:t>present</w:t>
      </w:r>
      <w:r w:rsidRPr="00621499">
        <w:rPr>
          <w:rFonts w:ascii="Times New Roman" w:hAnsi="Times New Roman"/>
          <w:sz w:val="24"/>
          <w:lang w:eastAsia="en-ZA"/>
        </w:rPr>
        <w:t>ing</w:t>
      </w:r>
      <w:r w:rsidR="00DF597D" w:rsidRPr="00621499">
        <w:rPr>
          <w:rFonts w:ascii="Times New Roman" w:hAnsi="Times New Roman"/>
          <w:sz w:val="24"/>
          <w:lang w:eastAsia="en-ZA"/>
        </w:rPr>
        <w:t xml:space="preserve"> information</w:t>
      </w:r>
      <w:r w:rsidR="00B26E37" w:rsidRPr="00621499">
        <w:rPr>
          <w:rFonts w:ascii="Times New Roman" w:hAnsi="Times New Roman"/>
          <w:sz w:val="24"/>
          <w:lang w:eastAsia="en-ZA"/>
        </w:rPr>
        <w:t xml:space="preserve"> using </w:t>
      </w:r>
      <w:r w:rsidR="00B26E37" w:rsidRPr="00621499">
        <w:rPr>
          <w:rFonts w:ascii="Times New Roman" w:hAnsi="Times New Roman"/>
          <w:b/>
          <w:i/>
          <w:sz w:val="24"/>
          <w:lang w:eastAsia="en-ZA"/>
        </w:rPr>
        <w:t>PowerPoint</w:t>
      </w:r>
      <w:r w:rsidR="00B26E37" w:rsidRPr="00621499">
        <w:rPr>
          <w:rFonts w:ascii="Times New Roman" w:hAnsi="Times New Roman"/>
          <w:sz w:val="24"/>
          <w:lang w:eastAsia="en-ZA"/>
        </w:rPr>
        <w:t>,</w:t>
      </w:r>
      <w:r w:rsidR="007879A4">
        <w:rPr>
          <w:rFonts w:ascii="Times New Roman" w:hAnsi="Times New Roman"/>
          <w:sz w:val="24"/>
          <w:lang w:eastAsia="en-ZA"/>
        </w:rPr>
        <w:t xml:space="preserve"> helping</w:t>
      </w:r>
      <w:r w:rsidR="00DF597D" w:rsidRPr="00621499">
        <w:rPr>
          <w:rFonts w:ascii="Times New Roman" w:hAnsi="Times New Roman"/>
          <w:sz w:val="24"/>
          <w:lang w:eastAsia="en-ZA"/>
        </w:rPr>
        <w:t xml:space="preserve"> with decision making</w:t>
      </w:r>
    </w:p>
    <w:p w14:paraId="46EA9E33" w14:textId="3EB2E7C6" w:rsidR="00DF597D" w:rsidRPr="00621499" w:rsidRDefault="00B26E37" w:rsidP="00DF597D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</w:rPr>
      </w:pPr>
      <w:r w:rsidRPr="00621499">
        <w:rPr>
          <w:rFonts w:ascii="Times New Roman" w:hAnsi="Times New Roman"/>
          <w:sz w:val="24"/>
        </w:rPr>
        <w:t>R</w:t>
      </w:r>
      <w:r w:rsidR="00DF597D" w:rsidRPr="00621499">
        <w:rPr>
          <w:rFonts w:ascii="Times New Roman" w:hAnsi="Times New Roman"/>
          <w:sz w:val="24"/>
        </w:rPr>
        <w:t>outine</w:t>
      </w:r>
      <w:r w:rsidRPr="00621499">
        <w:rPr>
          <w:rFonts w:ascii="Times New Roman" w:hAnsi="Times New Roman"/>
          <w:sz w:val="24"/>
        </w:rPr>
        <w:t>ly conducted</w:t>
      </w:r>
      <w:r w:rsidR="00DF597D" w:rsidRPr="00621499">
        <w:rPr>
          <w:rFonts w:ascii="Times New Roman" w:hAnsi="Times New Roman"/>
          <w:sz w:val="24"/>
        </w:rPr>
        <w:t xml:space="preserve"> performance measurement of </w:t>
      </w:r>
      <w:r w:rsidR="00AA7644" w:rsidRPr="00621499">
        <w:rPr>
          <w:rFonts w:ascii="Times New Roman" w:hAnsi="Times New Roman"/>
          <w:sz w:val="24"/>
        </w:rPr>
        <w:t xml:space="preserve">ongoing </w:t>
      </w:r>
      <w:r w:rsidR="005B2D53" w:rsidRPr="00621499">
        <w:rPr>
          <w:rFonts w:ascii="Times New Roman" w:hAnsi="Times New Roman"/>
          <w:sz w:val="24"/>
        </w:rPr>
        <w:t xml:space="preserve">public health </w:t>
      </w:r>
      <w:r w:rsidR="00DF597D" w:rsidRPr="00621499">
        <w:rPr>
          <w:rFonts w:ascii="Times New Roman" w:hAnsi="Times New Roman"/>
          <w:sz w:val="24"/>
        </w:rPr>
        <w:t xml:space="preserve">program using </w:t>
      </w:r>
      <w:r w:rsidRPr="00621499">
        <w:rPr>
          <w:rFonts w:ascii="Times New Roman" w:hAnsi="Times New Roman"/>
          <w:sz w:val="24"/>
        </w:rPr>
        <w:t xml:space="preserve">standardized </w:t>
      </w:r>
      <w:r w:rsidR="00DF597D" w:rsidRPr="00621499">
        <w:rPr>
          <w:rFonts w:ascii="Times New Roman" w:hAnsi="Times New Roman"/>
          <w:sz w:val="24"/>
        </w:rPr>
        <w:t>indicators to track</w:t>
      </w:r>
      <w:r w:rsidR="00AA7644" w:rsidRPr="00621499">
        <w:rPr>
          <w:rFonts w:ascii="Times New Roman" w:hAnsi="Times New Roman"/>
          <w:sz w:val="24"/>
        </w:rPr>
        <w:t xml:space="preserve"> </w:t>
      </w:r>
      <w:r w:rsidR="00DF597D" w:rsidRPr="00621499">
        <w:rPr>
          <w:rFonts w:ascii="Times New Roman" w:hAnsi="Times New Roman"/>
          <w:sz w:val="24"/>
        </w:rPr>
        <w:t>progress</w:t>
      </w:r>
      <w:r w:rsidR="001F27AC" w:rsidRPr="00621499">
        <w:rPr>
          <w:rFonts w:ascii="Times New Roman" w:hAnsi="Times New Roman"/>
          <w:sz w:val="24"/>
        </w:rPr>
        <w:t xml:space="preserve"> and report to stakeholders</w:t>
      </w:r>
      <w:r w:rsidR="00C11DFC" w:rsidRPr="00621499">
        <w:rPr>
          <w:rFonts w:ascii="Times New Roman" w:hAnsi="Times New Roman"/>
          <w:sz w:val="24"/>
        </w:rPr>
        <w:t xml:space="preserve"> in a program that supported over 200, 000 HIV positive patients on therapy.</w:t>
      </w:r>
    </w:p>
    <w:p w14:paraId="3803E3B1" w14:textId="0CFDA41E" w:rsidR="00621499" w:rsidRPr="00621499" w:rsidRDefault="005B2D53" w:rsidP="00B054A4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</w:rPr>
      </w:pPr>
      <w:r w:rsidRPr="00621499">
        <w:rPr>
          <w:rFonts w:ascii="Times New Roman" w:hAnsi="Times New Roman"/>
          <w:sz w:val="24"/>
        </w:rPr>
        <w:t xml:space="preserve">Designed analytical tool used to identify critical areas of gaps and categorize health facilities according to their level of performance  </w:t>
      </w:r>
    </w:p>
    <w:p w14:paraId="3A67410F" w14:textId="3D2C1C08" w:rsidR="00B054A4" w:rsidRPr="00621499" w:rsidRDefault="00B054A4" w:rsidP="00B054A4">
      <w:pPr>
        <w:spacing w:line="276" w:lineRule="auto"/>
        <w:rPr>
          <w:b/>
          <w:color w:val="000000"/>
          <w:szCs w:val="22"/>
        </w:rPr>
      </w:pPr>
      <w:r w:rsidRPr="00621499">
        <w:rPr>
          <w:b/>
          <w:color w:val="000000"/>
          <w:szCs w:val="22"/>
        </w:rPr>
        <w:t>Research Skills</w:t>
      </w:r>
    </w:p>
    <w:p w14:paraId="2637AA4D" w14:textId="7E296DC9" w:rsidR="00B054A4" w:rsidRPr="00621499" w:rsidRDefault="00B054A4" w:rsidP="00621499">
      <w:pPr>
        <w:numPr>
          <w:ilvl w:val="0"/>
          <w:numId w:val="1"/>
        </w:numPr>
        <w:spacing w:line="276" w:lineRule="auto"/>
        <w:ind w:hanging="278"/>
        <w:rPr>
          <w:bCs/>
          <w:szCs w:val="22"/>
        </w:rPr>
      </w:pPr>
      <w:r w:rsidRPr="00621499">
        <w:rPr>
          <w:bCs/>
          <w:szCs w:val="22"/>
        </w:rPr>
        <w:t xml:space="preserve">Conducted quantitative and qualitative research, policy analysis, literature reviews and </w:t>
      </w:r>
      <w:r w:rsidR="0028692F" w:rsidRPr="00621499">
        <w:rPr>
          <w:bCs/>
          <w:szCs w:val="22"/>
        </w:rPr>
        <w:t>published article on socio</w:t>
      </w:r>
      <w:r w:rsidR="009643E7" w:rsidRPr="00621499">
        <w:rPr>
          <w:bCs/>
          <w:szCs w:val="22"/>
        </w:rPr>
        <w:t>-economic status and cardiovascular disease in a middle-income country</w:t>
      </w:r>
      <w:r w:rsidRPr="00621499">
        <w:rPr>
          <w:bCs/>
          <w:szCs w:val="22"/>
        </w:rPr>
        <w:t>.</w:t>
      </w:r>
    </w:p>
    <w:p w14:paraId="408D1B3F" w14:textId="45059335" w:rsidR="00B054A4" w:rsidRPr="00621499" w:rsidRDefault="00B054A4" w:rsidP="00621499">
      <w:pPr>
        <w:numPr>
          <w:ilvl w:val="0"/>
          <w:numId w:val="1"/>
        </w:numPr>
        <w:spacing w:line="276" w:lineRule="auto"/>
        <w:ind w:hanging="278"/>
        <w:rPr>
          <w:color w:val="000000"/>
          <w:szCs w:val="22"/>
        </w:rPr>
      </w:pPr>
      <w:r w:rsidRPr="00621499">
        <w:rPr>
          <w:color w:val="000000"/>
          <w:szCs w:val="22"/>
        </w:rPr>
        <w:t xml:space="preserve">Conducted </w:t>
      </w:r>
      <w:r w:rsidR="009643E7" w:rsidRPr="00621499">
        <w:rPr>
          <w:b/>
          <w:color w:val="000000"/>
          <w:szCs w:val="22"/>
        </w:rPr>
        <w:t>a before and after evaluation</w:t>
      </w:r>
      <w:r w:rsidR="009643E7" w:rsidRPr="00621499">
        <w:rPr>
          <w:color w:val="000000"/>
          <w:szCs w:val="22"/>
        </w:rPr>
        <w:t xml:space="preserve"> of the impact of a </w:t>
      </w:r>
      <w:r w:rsidRPr="00621499">
        <w:rPr>
          <w:color w:val="000000"/>
          <w:szCs w:val="22"/>
        </w:rPr>
        <w:t xml:space="preserve">healthcare policy </w:t>
      </w:r>
      <w:r w:rsidR="009643E7" w:rsidRPr="00621499">
        <w:rPr>
          <w:color w:val="000000"/>
          <w:szCs w:val="22"/>
        </w:rPr>
        <w:t>on patient waiting time in primary health facilities in South Africa</w:t>
      </w:r>
      <w:r w:rsidRPr="00621499">
        <w:rPr>
          <w:color w:val="000000"/>
          <w:szCs w:val="22"/>
        </w:rPr>
        <w:t>.</w:t>
      </w:r>
    </w:p>
    <w:p w14:paraId="19304CDF" w14:textId="6EA6BB14" w:rsidR="00B054A4" w:rsidRDefault="00B054A4" w:rsidP="00B054A4">
      <w:pPr>
        <w:numPr>
          <w:ilvl w:val="0"/>
          <w:numId w:val="1"/>
        </w:numPr>
        <w:spacing w:line="276" w:lineRule="auto"/>
        <w:ind w:hanging="278"/>
        <w:rPr>
          <w:color w:val="000000"/>
          <w:szCs w:val="22"/>
        </w:rPr>
      </w:pPr>
      <w:r w:rsidRPr="00621499">
        <w:rPr>
          <w:color w:val="000000"/>
          <w:szCs w:val="22"/>
        </w:rPr>
        <w:t xml:space="preserve">Conducted </w:t>
      </w:r>
      <w:r w:rsidR="00BF5D67" w:rsidRPr="00621499">
        <w:rPr>
          <w:color w:val="000000"/>
          <w:szCs w:val="22"/>
        </w:rPr>
        <w:t>scoping review of the roles of community health workers on management of type II diabetes mellitus globally leading to peer reviewed publication</w:t>
      </w:r>
      <w:r w:rsidRPr="00621499">
        <w:rPr>
          <w:color w:val="000000"/>
          <w:szCs w:val="22"/>
        </w:rPr>
        <w:t>.</w:t>
      </w:r>
    </w:p>
    <w:p w14:paraId="0D63E016" w14:textId="77777777" w:rsidR="00EB6273" w:rsidRPr="00EB6273" w:rsidRDefault="00EB6273" w:rsidP="00EB6273">
      <w:pPr>
        <w:spacing w:line="276" w:lineRule="auto"/>
        <w:ind w:left="638"/>
        <w:rPr>
          <w:color w:val="000000"/>
          <w:szCs w:val="22"/>
        </w:rPr>
      </w:pPr>
    </w:p>
    <w:p w14:paraId="699A50C4" w14:textId="77777777" w:rsidR="00297592" w:rsidRPr="00621499" w:rsidRDefault="00297592" w:rsidP="00297592">
      <w:pPr>
        <w:rPr>
          <w:b/>
          <w:szCs w:val="22"/>
          <w:u w:val="single"/>
        </w:rPr>
      </w:pPr>
      <w:r w:rsidRPr="00621499">
        <w:rPr>
          <w:b/>
          <w:szCs w:val="22"/>
        </w:rPr>
        <w:t>EDUCATION</w:t>
      </w:r>
      <w:r w:rsidR="008D5F3D" w:rsidRPr="00621499">
        <w:rPr>
          <w:b/>
          <w:szCs w:val="22"/>
        </w:rPr>
        <w:t xml:space="preserve"> &amp; TRAINING</w:t>
      </w:r>
    </w:p>
    <w:p w14:paraId="6019685C" w14:textId="77777777" w:rsidR="00297592" w:rsidRPr="00621499" w:rsidRDefault="001154C7" w:rsidP="00297592">
      <w:pPr>
        <w:rPr>
          <w:szCs w:val="22"/>
        </w:rPr>
      </w:pPr>
      <w:r>
        <w:rPr>
          <w:color w:val="000000"/>
          <w:szCs w:val="22"/>
        </w:rPr>
        <w:pict w14:anchorId="7FACC9A1">
          <v:rect id="_x0000_i1027" style="width:0;height:1.5pt" o:hralign="center" o:hrstd="t" o:hr="t" fillcolor="#a0a0a0" stroked="f"/>
        </w:pict>
      </w:r>
    </w:p>
    <w:p w14:paraId="0D5C3F1B" w14:textId="432FDA2B" w:rsidR="00A61A8A" w:rsidRDefault="00A61A8A" w:rsidP="00297592">
      <w:pPr>
        <w:rPr>
          <w:b/>
          <w:szCs w:val="22"/>
        </w:rPr>
      </w:pPr>
      <w:r>
        <w:rPr>
          <w:b/>
          <w:szCs w:val="22"/>
        </w:rPr>
        <w:t>PhD Public Health</w:t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  <w:t>2015 - Present</w:t>
      </w:r>
    </w:p>
    <w:p w14:paraId="798D7328" w14:textId="1DD169D5" w:rsidR="00A61A8A" w:rsidRDefault="00A61A8A" w:rsidP="00297592">
      <w:pPr>
        <w:rPr>
          <w:szCs w:val="22"/>
        </w:rPr>
      </w:pPr>
      <w:r w:rsidRPr="00621499">
        <w:rPr>
          <w:szCs w:val="22"/>
        </w:rPr>
        <w:t>University of Western Cape, South Africa</w:t>
      </w:r>
    </w:p>
    <w:p w14:paraId="05D5CB6D" w14:textId="77777777" w:rsidR="00A61A8A" w:rsidRPr="00A61A8A" w:rsidRDefault="00A61A8A" w:rsidP="00297592">
      <w:pPr>
        <w:rPr>
          <w:b/>
          <w:szCs w:val="22"/>
        </w:rPr>
      </w:pPr>
    </w:p>
    <w:p w14:paraId="0DDBE715" w14:textId="42533670" w:rsidR="00297592" w:rsidRPr="00621499" w:rsidRDefault="002C30CC" w:rsidP="00297592">
      <w:pPr>
        <w:rPr>
          <w:b/>
          <w:szCs w:val="22"/>
        </w:rPr>
      </w:pPr>
      <w:r w:rsidRPr="00621499">
        <w:rPr>
          <w:b/>
          <w:szCs w:val="22"/>
          <w:lang w:val="yo-NG"/>
        </w:rPr>
        <w:t>Master of</w:t>
      </w:r>
      <w:r w:rsidR="00297592" w:rsidRPr="00621499">
        <w:rPr>
          <w:b/>
          <w:szCs w:val="22"/>
          <w:lang w:val="yo-NG"/>
        </w:rPr>
        <w:t xml:space="preserve"> </w:t>
      </w:r>
      <w:r w:rsidR="002C5156" w:rsidRPr="00621499">
        <w:rPr>
          <w:b/>
          <w:szCs w:val="22"/>
        </w:rPr>
        <w:t>Public Health</w:t>
      </w:r>
      <w:r w:rsidR="00297592" w:rsidRPr="00621499">
        <w:rPr>
          <w:b/>
          <w:szCs w:val="22"/>
          <w:lang w:val="yo-NG"/>
        </w:rPr>
        <w:t xml:space="preserve"> (</w:t>
      </w:r>
      <w:r w:rsidR="002C5156" w:rsidRPr="00621499">
        <w:rPr>
          <w:b/>
          <w:szCs w:val="22"/>
        </w:rPr>
        <w:t>MPH</w:t>
      </w:r>
      <w:r w:rsidR="00297592" w:rsidRPr="00621499">
        <w:rPr>
          <w:b/>
          <w:szCs w:val="22"/>
          <w:lang w:val="yo-NG"/>
        </w:rPr>
        <w:t>)</w:t>
      </w:r>
      <w:r w:rsidR="00297592" w:rsidRPr="00621499">
        <w:rPr>
          <w:b/>
          <w:szCs w:val="22"/>
        </w:rPr>
        <w:tab/>
      </w:r>
      <w:r w:rsidR="00297592" w:rsidRPr="00621499">
        <w:rPr>
          <w:b/>
          <w:szCs w:val="22"/>
        </w:rPr>
        <w:tab/>
      </w:r>
      <w:r w:rsidR="00297592" w:rsidRPr="00621499">
        <w:rPr>
          <w:b/>
          <w:szCs w:val="22"/>
        </w:rPr>
        <w:tab/>
      </w:r>
      <w:r w:rsidR="00297592" w:rsidRPr="00621499">
        <w:rPr>
          <w:b/>
          <w:szCs w:val="22"/>
        </w:rPr>
        <w:tab/>
      </w:r>
      <w:r w:rsidR="002C5156" w:rsidRPr="00621499">
        <w:rPr>
          <w:b/>
          <w:szCs w:val="22"/>
        </w:rPr>
        <w:tab/>
      </w:r>
      <w:r w:rsidR="002C5156" w:rsidRPr="00621499">
        <w:rPr>
          <w:b/>
          <w:szCs w:val="22"/>
        </w:rPr>
        <w:tab/>
      </w:r>
      <w:r w:rsidR="00297592" w:rsidRPr="00621499">
        <w:rPr>
          <w:b/>
          <w:szCs w:val="22"/>
        </w:rPr>
        <w:t xml:space="preserve">      </w:t>
      </w:r>
      <w:r w:rsidR="00297592" w:rsidRPr="00621499">
        <w:rPr>
          <w:b/>
          <w:szCs w:val="22"/>
        </w:rPr>
        <w:tab/>
        <w:t xml:space="preserve">         </w:t>
      </w:r>
      <w:r w:rsidR="00B22207" w:rsidRPr="00621499">
        <w:rPr>
          <w:b/>
          <w:szCs w:val="22"/>
        </w:rPr>
        <w:t xml:space="preserve">   </w:t>
      </w:r>
      <w:r w:rsidR="00297592" w:rsidRPr="00621499">
        <w:rPr>
          <w:b/>
          <w:szCs w:val="22"/>
        </w:rPr>
        <w:t>201</w:t>
      </w:r>
      <w:r w:rsidR="002C5156" w:rsidRPr="00621499">
        <w:rPr>
          <w:b/>
          <w:szCs w:val="22"/>
        </w:rPr>
        <w:t>0</w:t>
      </w:r>
      <w:r w:rsidR="00297592" w:rsidRPr="00621499">
        <w:rPr>
          <w:b/>
          <w:szCs w:val="22"/>
        </w:rPr>
        <w:t xml:space="preserve"> – 201</w:t>
      </w:r>
      <w:r w:rsidR="002C5156" w:rsidRPr="00621499">
        <w:rPr>
          <w:b/>
          <w:szCs w:val="22"/>
        </w:rPr>
        <w:t>2</w:t>
      </w:r>
    </w:p>
    <w:p w14:paraId="61A5EA2A" w14:textId="1FBF47D3" w:rsidR="00297592" w:rsidRPr="00621499" w:rsidRDefault="002C5156" w:rsidP="00297592">
      <w:pPr>
        <w:rPr>
          <w:szCs w:val="22"/>
        </w:rPr>
      </w:pPr>
      <w:r w:rsidRPr="00621499">
        <w:rPr>
          <w:szCs w:val="22"/>
        </w:rPr>
        <w:t>University of Western Cape, South Africa (</w:t>
      </w:r>
      <w:r w:rsidRPr="00621499">
        <w:rPr>
          <w:i/>
          <w:szCs w:val="22"/>
        </w:rPr>
        <w:t>WES Evaluated</w:t>
      </w:r>
      <w:r w:rsidRPr="00621499">
        <w:rPr>
          <w:szCs w:val="22"/>
        </w:rPr>
        <w:t>)</w:t>
      </w:r>
    </w:p>
    <w:p w14:paraId="351533D6" w14:textId="77777777" w:rsidR="00297592" w:rsidRPr="00E943A4" w:rsidRDefault="00297592" w:rsidP="00297592">
      <w:pPr>
        <w:rPr>
          <w:b/>
          <w:sz w:val="16"/>
          <w:szCs w:val="22"/>
          <w:lang w:val="en-CA"/>
        </w:rPr>
      </w:pPr>
    </w:p>
    <w:p w14:paraId="04B705EB" w14:textId="262E9DD9" w:rsidR="00297592" w:rsidRPr="00621499" w:rsidRDefault="00297592" w:rsidP="002C5156">
      <w:pPr>
        <w:rPr>
          <w:bCs/>
          <w:i/>
          <w:iCs/>
          <w:color w:val="000000"/>
          <w:szCs w:val="22"/>
        </w:rPr>
      </w:pPr>
      <w:r w:rsidRPr="00621499">
        <w:rPr>
          <w:b/>
          <w:bCs/>
          <w:iCs/>
          <w:color w:val="000000"/>
          <w:szCs w:val="22"/>
        </w:rPr>
        <w:t xml:space="preserve">Bachelor of Medicine; Bachelor of Surgery </w:t>
      </w:r>
      <w:r w:rsidRPr="00621499">
        <w:rPr>
          <w:bCs/>
          <w:iCs/>
          <w:color w:val="000000"/>
          <w:szCs w:val="22"/>
        </w:rPr>
        <w:t>(e</w:t>
      </w:r>
      <w:r w:rsidRPr="00621499">
        <w:rPr>
          <w:bCs/>
          <w:i/>
          <w:iCs/>
          <w:color w:val="000000"/>
          <w:szCs w:val="22"/>
        </w:rPr>
        <w:t xml:space="preserve">quivalent to Canadian MD)                   </w:t>
      </w:r>
      <w:r w:rsidR="00B22207" w:rsidRPr="00621499">
        <w:rPr>
          <w:bCs/>
          <w:i/>
          <w:iCs/>
          <w:color w:val="000000"/>
          <w:szCs w:val="22"/>
        </w:rPr>
        <w:t xml:space="preserve">   </w:t>
      </w:r>
      <w:r w:rsidRPr="00621499">
        <w:rPr>
          <w:b/>
          <w:szCs w:val="22"/>
        </w:rPr>
        <w:t>1995 – 200</w:t>
      </w:r>
      <w:r w:rsidR="002C5156" w:rsidRPr="00621499">
        <w:rPr>
          <w:b/>
          <w:szCs w:val="22"/>
        </w:rPr>
        <w:t>3</w:t>
      </w:r>
    </w:p>
    <w:p w14:paraId="7C6AC98E" w14:textId="38F00EE5" w:rsidR="00297592" w:rsidRDefault="00297592" w:rsidP="00297592">
      <w:pPr>
        <w:rPr>
          <w:szCs w:val="22"/>
        </w:rPr>
      </w:pPr>
      <w:r w:rsidRPr="00621499">
        <w:rPr>
          <w:szCs w:val="22"/>
          <w:lang w:val="yo-NG"/>
        </w:rPr>
        <w:lastRenderedPageBreak/>
        <w:t xml:space="preserve">University of </w:t>
      </w:r>
      <w:r w:rsidR="002C5156" w:rsidRPr="00621499">
        <w:rPr>
          <w:szCs w:val="22"/>
        </w:rPr>
        <w:t>Nigeria</w:t>
      </w:r>
      <w:r w:rsidRPr="00621499">
        <w:rPr>
          <w:szCs w:val="22"/>
        </w:rPr>
        <w:t>,</w:t>
      </w:r>
      <w:r w:rsidR="002C5156" w:rsidRPr="00621499">
        <w:rPr>
          <w:szCs w:val="22"/>
        </w:rPr>
        <w:t xml:space="preserve"> Enugu</w:t>
      </w:r>
      <w:r w:rsidRPr="00621499">
        <w:rPr>
          <w:szCs w:val="22"/>
        </w:rPr>
        <w:t xml:space="preserve"> Nigeria.</w:t>
      </w:r>
    </w:p>
    <w:p w14:paraId="52FA4862" w14:textId="77777777" w:rsidR="00E943A4" w:rsidRPr="00E943A4" w:rsidRDefault="00E943A4" w:rsidP="00E943A4">
      <w:pPr>
        <w:rPr>
          <w:b/>
          <w:sz w:val="6"/>
          <w:szCs w:val="22"/>
        </w:rPr>
      </w:pPr>
    </w:p>
    <w:p w14:paraId="4B6C656E" w14:textId="77777777" w:rsidR="000A568B" w:rsidRDefault="000A568B" w:rsidP="00E42AE7">
      <w:pPr>
        <w:rPr>
          <w:b/>
          <w:bCs/>
          <w:color w:val="000000"/>
          <w:szCs w:val="22"/>
        </w:rPr>
      </w:pPr>
    </w:p>
    <w:p w14:paraId="0A8DF153" w14:textId="472401F8" w:rsidR="00E42AE7" w:rsidRPr="00621499" w:rsidRDefault="00E42AE7" w:rsidP="00E42AE7">
      <w:pPr>
        <w:rPr>
          <w:color w:val="000000"/>
          <w:szCs w:val="22"/>
        </w:rPr>
      </w:pPr>
      <w:r w:rsidRPr="00621499">
        <w:rPr>
          <w:b/>
          <w:bCs/>
          <w:color w:val="000000"/>
          <w:szCs w:val="22"/>
        </w:rPr>
        <w:t>PROFESSIONAL EXPERIENCE</w:t>
      </w:r>
      <w:r w:rsidR="001154C7">
        <w:rPr>
          <w:color w:val="000000"/>
          <w:szCs w:val="22"/>
        </w:rPr>
        <w:pict w14:anchorId="22C02B03">
          <v:rect id="_x0000_i1028" style="width:0;height:1.5pt" o:hralign="center" o:hrstd="t" o:hr="t" fillcolor="#a0a0a0" stroked="f"/>
        </w:pict>
      </w:r>
    </w:p>
    <w:p w14:paraId="026FA3D2" w14:textId="2ABFBB3A" w:rsidR="00E42AE7" w:rsidRPr="00621499" w:rsidRDefault="00333D7D" w:rsidP="00E42AE7">
      <w:pPr>
        <w:rPr>
          <w:color w:val="000000"/>
          <w:szCs w:val="22"/>
        </w:rPr>
      </w:pPr>
      <w:r w:rsidRPr="00621499">
        <w:rPr>
          <w:b/>
          <w:bCs/>
          <w:iCs/>
          <w:color w:val="000000"/>
          <w:szCs w:val="22"/>
        </w:rPr>
        <w:t>Research Coordinator</w:t>
      </w:r>
      <w:r w:rsidR="00E42AE7" w:rsidRPr="00621499">
        <w:rPr>
          <w:b/>
          <w:bCs/>
          <w:iCs/>
          <w:color w:val="000000"/>
          <w:szCs w:val="22"/>
        </w:rPr>
        <w:tab/>
      </w:r>
      <w:r w:rsidR="00E42AE7" w:rsidRPr="00621499">
        <w:rPr>
          <w:b/>
          <w:bCs/>
          <w:iCs/>
          <w:color w:val="000000"/>
          <w:szCs w:val="22"/>
        </w:rPr>
        <w:tab/>
      </w:r>
      <w:r w:rsidR="00E42AE7" w:rsidRPr="00621499">
        <w:rPr>
          <w:b/>
          <w:bCs/>
          <w:iCs/>
          <w:color w:val="000000"/>
          <w:szCs w:val="22"/>
        </w:rPr>
        <w:tab/>
      </w:r>
      <w:r w:rsidR="00E42AE7" w:rsidRPr="00621499">
        <w:rPr>
          <w:b/>
          <w:bCs/>
          <w:iCs/>
          <w:color w:val="000000"/>
          <w:szCs w:val="22"/>
        </w:rPr>
        <w:tab/>
      </w:r>
      <w:r w:rsidR="00E42AE7" w:rsidRPr="00621499">
        <w:rPr>
          <w:b/>
          <w:bCs/>
          <w:iCs/>
          <w:color w:val="000000"/>
          <w:szCs w:val="22"/>
        </w:rPr>
        <w:tab/>
      </w:r>
      <w:r w:rsidR="00E42AE7" w:rsidRPr="00621499">
        <w:rPr>
          <w:b/>
          <w:bCs/>
          <w:iCs/>
          <w:color w:val="000000"/>
          <w:szCs w:val="22"/>
        </w:rPr>
        <w:tab/>
      </w:r>
      <w:r w:rsidR="00E42AE7" w:rsidRPr="00621499">
        <w:rPr>
          <w:b/>
          <w:bCs/>
          <w:iCs/>
          <w:color w:val="000000"/>
          <w:szCs w:val="22"/>
        </w:rPr>
        <w:tab/>
        <w:t xml:space="preserve">      </w:t>
      </w:r>
      <w:r w:rsidRPr="00621499">
        <w:rPr>
          <w:b/>
          <w:bCs/>
          <w:iCs/>
          <w:color w:val="000000"/>
          <w:szCs w:val="22"/>
        </w:rPr>
        <w:t xml:space="preserve">  </w:t>
      </w:r>
      <w:r w:rsidR="009643E7" w:rsidRPr="00621499">
        <w:rPr>
          <w:b/>
          <w:bCs/>
          <w:iCs/>
          <w:color w:val="000000"/>
          <w:szCs w:val="22"/>
        </w:rPr>
        <w:tab/>
      </w:r>
      <w:r w:rsidR="009643E7" w:rsidRPr="00621499">
        <w:rPr>
          <w:b/>
          <w:bCs/>
          <w:iCs/>
          <w:color w:val="000000"/>
          <w:szCs w:val="22"/>
        </w:rPr>
        <w:tab/>
      </w:r>
      <w:r w:rsidRPr="00621499">
        <w:rPr>
          <w:b/>
          <w:bCs/>
          <w:iCs/>
          <w:color w:val="000000"/>
          <w:szCs w:val="22"/>
        </w:rPr>
        <w:t>June 2018 - Present</w:t>
      </w:r>
      <w:r w:rsidR="00E42AE7" w:rsidRPr="00621499">
        <w:rPr>
          <w:b/>
          <w:bCs/>
          <w:iCs/>
          <w:color w:val="000000"/>
          <w:szCs w:val="22"/>
        </w:rPr>
        <w:t xml:space="preserve">      </w:t>
      </w:r>
    </w:p>
    <w:p w14:paraId="0FEC5847" w14:textId="4BBFB8DE" w:rsidR="00E42AE7" w:rsidRPr="00621499" w:rsidRDefault="00333D7D" w:rsidP="00E42AE7">
      <w:pPr>
        <w:rPr>
          <w:bCs/>
          <w:color w:val="000000"/>
          <w:szCs w:val="22"/>
        </w:rPr>
      </w:pPr>
      <w:r w:rsidRPr="00621499">
        <w:rPr>
          <w:szCs w:val="22"/>
        </w:rPr>
        <w:t>Hamilton Health Science, ON</w:t>
      </w:r>
    </w:p>
    <w:p w14:paraId="79035CFB" w14:textId="77777777" w:rsidR="00E42AE7" w:rsidRPr="00621499" w:rsidRDefault="00E42AE7" w:rsidP="00E42AE7">
      <w:pPr>
        <w:rPr>
          <w:b/>
          <w:bCs/>
          <w:iCs/>
          <w:color w:val="000000"/>
          <w:sz w:val="12"/>
          <w:szCs w:val="22"/>
        </w:rPr>
      </w:pPr>
    </w:p>
    <w:p w14:paraId="1112FB14" w14:textId="4713341E" w:rsidR="00E42AE7" w:rsidRPr="00621499" w:rsidRDefault="00333D7D" w:rsidP="00E42AE7">
      <w:pPr>
        <w:rPr>
          <w:color w:val="000000"/>
          <w:szCs w:val="22"/>
        </w:rPr>
      </w:pPr>
      <w:r w:rsidRPr="00621499">
        <w:rPr>
          <w:b/>
          <w:bCs/>
          <w:iCs/>
          <w:color w:val="000000"/>
          <w:szCs w:val="22"/>
        </w:rPr>
        <w:t>Strategic Information Lead</w:t>
      </w:r>
      <w:r w:rsidR="00E42AE7" w:rsidRPr="00621499">
        <w:rPr>
          <w:b/>
          <w:bCs/>
          <w:iCs/>
          <w:color w:val="000000"/>
          <w:szCs w:val="22"/>
        </w:rPr>
        <w:tab/>
      </w:r>
      <w:r w:rsidR="00E42AE7" w:rsidRPr="00621499">
        <w:rPr>
          <w:b/>
          <w:bCs/>
          <w:iCs/>
          <w:color w:val="000000"/>
          <w:szCs w:val="22"/>
        </w:rPr>
        <w:tab/>
      </w:r>
      <w:r w:rsidR="00E42AE7" w:rsidRPr="00621499">
        <w:rPr>
          <w:b/>
          <w:bCs/>
          <w:iCs/>
          <w:color w:val="000000"/>
          <w:szCs w:val="22"/>
        </w:rPr>
        <w:tab/>
      </w:r>
      <w:r w:rsidR="00E42AE7" w:rsidRPr="00621499">
        <w:rPr>
          <w:b/>
          <w:bCs/>
          <w:iCs/>
          <w:color w:val="000000"/>
          <w:szCs w:val="22"/>
        </w:rPr>
        <w:tab/>
      </w:r>
      <w:r w:rsidR="00E42AE7" w:rsidRPr="00621499">
        <w:rPr>
          <w:b/>
          <w:bCs/>
          <w:iCs/>
          <w:color w:val="000000"/>
          <w:szCs w:val="22"/>
        </w:rPr>
        <w:tab/>
      </w:r>
      <w:r w:rsidR="00E42AE7" w:rsidRPr="00621499">
        <w:rPr>
          <w:b/>
          <w:bCs/>
          <w:iCs/>
          <w:color w:val="000000"/>
          <w:szCs w:val="22"/>
        </w:rPr>
        <w:tab/>
      </w:r>
      <w:r w:rsidR="00E42AE7" w:rsidRPr="00621499">
        <w:rPr>
          <w:b/>
          <w:bCs/>
          <w:iCs/>
          <w:color w:val="000000"/>
          <w:szCs w:val="22"/>
        </w:rPr>
        <w:tab/>
      </w:r>
      <w:r w:rsidRPr="00621499">
        <w:rPr>
          <w:b/>
          <w:bCs/>
          <w:iCs/>
          <w:color w:val="000000"/>
          <w:szCs w:val="22"/>
        </w:rPr>
        <w:t xml:space="preserve">       </w:t>
      </w:r>
      <w:r w:rsidRPr="00621499">
        <w:rPr>
          <w:b/>
          <w:bCs/>
          <w:iCs/>
          <w:color w:val="000000"/>
          <w:szCs w:val="22"/>
        </w:rPr>
        <w:tab/>
      </w:r>
      <w:r w:rsidRPr="00621499">
        <w:rPr>
          <w:b/>
          <w:bCs/>
          <w:iCs/>
          <w:color w:val="000000"/>
          <w:szCs w:val="22"/>
        </w:rPr>
        <w:tab/>
        <w:t>2015</w:t>
      </w:r>
      <w:r w:rsidR="00E42AE7" w:rsidRPr="00621499">
        <w:rPr>
          <w:b/>
          <w:bCs/>
          <w:iCs/>
          <w:color w:val="000000"/>
          <w:szCs w:val="22"/>
        </w:rPr>
        <w:t xml:space="preserve"> – 201</w:t>
      </w:r>
      <w:r w:rsidRPr="00621499">
        <w:rPr>
          <w:b/>
          <w:bCs/>
          <w:iCs/>
          <w:color w:val="000000"/>
          <w:szCs w:val="22"/>
        </w:rPr>
        <w:t>8</w:t>
      </w:r>
      <w:r w:rsidR="00E42AE7" w:rsidRPr="00621499">
        <w:rPr>
          <w:b/>
          <w:bCs/>
          <w:iCs/>
          <w:color w:val="000000"/>
          <w:szCs w:val="22"/>
        </w:rPr>
        <w:t xml:space="preserve">       </w:t>
      </w:r>
    </w:p>
    <w:p w14:paraId="2036E557" w14:textId="798DBB95" w:rsidR="00E42AE7" w:rsidRDefault="00333D7D" w:rsidP="00E42AE7">
      <w:pPr>
        <w:rPr>
          <w:szCs w:val="22"/>
        </w:rPr>
      </w:pPr>
      <w:r w:rsidRPr="00621499">
        <w:rPr>
          <w:szCs w:val="22"/>
        </w:rPr>
        <w:t>Kheth’Impilo, Cape Town South Africa</w:t>
      </w:r>
    </w:p>
    <w:p w14:paraId="4D62352B" w14:textId="77777777" w:rsidR="00621499" w:rsidRPr="00621499" w:rsidRDefault="00621499" w:rsidP="00E42AE7">
      <w:pPr>
        <w:rPr>
          <w:bCs/>
          <w:color w:val="000000"/>
          <w:sz w:val="14"/>
          <w:szCs w:val="22"/>
        </w:rPr>
      </w:pPr>
    </w:p>
    <w:p w14:paraId="758AEBCD" w14:textId="21F0FA5E" w:rsidR="00E42AE7" w:rsidRPr="00621499" w:rsidRDefault="00333D7D" w:rsidP="00E42AE7">
      <w:pPr>
        <w:rPr>
          <w:b/>
          <w:bCs/>
          <w:iCs/>
          <w:color w:val="000000"/>
          <w:szCs w:val="22"/>
        </w:rPr>
      </w:pPr>
      <w:r w:rsidRPr="00621499">
        <w:rPr>
          <w:b/>
          <w:bCs/>
          <w:iCs/>
          <w:color w:val="000000"/>
          <w:szCs w:val="22"/>
        </w:rPr>
        <w:t>Health System Strengthening Manager</w:t>
      </w:r>
      <w:r w:rsidR="00E42AE7" w:rsidRPr="00621499">
        <w:rPr>
          <w:b/>
          <w:bCs/>
          <w:iCs/>
          <w:color w:val="000000"/>
          <w:szCs w:val="22"/>
        </w:rPr>
        <w:tab/>
      </w:r>
      <w:r w:rsidR="00E42AE7" w:rsidRPr="00621499">
        <w:rPr>
          <w:b/>
          <w:bCs/>
          <w:iCs/>
          <w:color w:val="000000"/>
          <w:szCs w:val="22"/>
        </w:rPr>
        <w:tab/>
      </w:r>
      <w:r w:rsidR="00E42AE7" w:rsidRPr="00621499">
        <w:rPr>
          <w:b/>
          <w:bCs/>
          <w:iCs/>
          <w:color w:val="000000"/>
          <w:szCs w:val="22"/>
        </w:rPr>
        <w:tab/>
      </w:r>
      <w:r w:rsidR="00E42AE7" w:rsidRPr="00621499">
        <w:rPr>
          <w:b/>
          <w:bCs/>
          <w:iCs/>
          <w:color w:val="000000"/>
          <w:szCs w:val="22"/>
        </w:rPr>
        <w:tab/>
      </w:r>
      <w:r w:rsidR="00E42AE7" w:rsidRPr="00621499">
        <w:rPr>
          <w:b/>
          <w:bCs/>
          <w:iCs/>
          <w:color w:val="000000"/>
          <w:szCs w:val="22"/>
        </w:rPr>
        <w:tab/>
        <w:t xml:space="preserve">      </w:t>
      </w:r>
      <w:r w:rsidR="00E42AE7" w:rsidRPr="00621499">
        <w:rPr>
          <w:b/>
          <w:bCs/>
          <w:iCs/>
          <w:color w:val="000000"/>
          <w:szCs w:val="22"/>
        </w:rPr>
        <w:tab/>
        <w:t xml:space="preserve">         </w:t>
      </w:r>
      <w:r w:rsidR="00B22207" w:rsidRPr="00621499">
        <w:rPr>
          <w:b/>
          <w:bCs/>
          <w:iCs/>
          <w:color w:val="000000"/>
          <w:szCs w:val="22"/>
        </w:rPr>
        <w:t xml:space="preserve">    </w:t>
      </w:r>
      <w:r w:rsidR="00E42AE7" w:rsidRPr="00621499">
        <w:rPr>
          <w:b/>
          <w:bCs/>
          <w:iCs/>
          <w:color w:val="000000"/>
          <w:szCs w:val="22"/>
        </w:rPr>
        <w:t>201</w:t>
      </w:r>
      <w:r w:rsidRPr="00621499">
        <w:rPr>
          <w:b/>
          <w:bCs/>
          <w:iCs/>
          <w:color w:val="000000"/>
          <w:szCs w:val="22"/>
        </w:rPr>
        <w:t>3</w:t>
      </w:r>
      <w:r w:rsidR="00E42AE7" w:rsidRPr="00621499">
        <w:rPr>
          <w:b/>
          <w:bCs/>
          <w:iCs/>
          <w:color w:val="000000"/>
          <w:szCs w:val="22"/>
        </w:rPr>
        <w:t xml:space="preserve"> – 2015</w:t>
      </w:r>
    </w:p>
    <w:p w14:paraId="05C8D2A9" w14:textId="635FBD67" w:rsidR="00333D7D" w:rsidRDefault="00333D7D" w:rsidP="00333D7D">
      <w:pPr>
        <w:rPr>
          <w:szCs w:val="22"/>
        </w:rPr>
      </w:pPr>
      <w:r w:rsidRPr="00621499">
        <w:rPr>
          <w:szCs w:val="22"/>
        </w:rPr>
        <w:t>Kheth’Impilo, Cape Town South Africa</w:t>
      </w:r>
    </w:p>
    <w:p w14:paraId="6AF20D87" w14:textId="77777777" w:rsidR="00621499" w:rsidRPr="00621499" w:rsidRDefault="00621499" w:rsidP="00333D7D">
      <w:pPr>
        <w:rPr>
          <w:bCs/>
          <w:color w:val="000000"/>
          <w:sz w:val="6"/>
          <w:szCs w:val="22"/>
        </w:rPr>
      </w:pPr>
    </w:p>
    <w:p w14:paraId="2C8C4F40" w14:textId="0079C68E" w:rsidR="00E42AE7" w:rsidRPr="00621499" w:rsidRDefault="00333D7D" w:rsidP="00E42AE7">
      <w:pPr>
        <w:rPr>
          <w:b/>
          <w:bCs/>
          <w:iCs/>
          <w:color w:val="000000"/>
          <w:szCs w:val="22"/>
        </w:rPr>
      </w:pPr>
      <w:r w:rsidRPr="00621499">
        <w:rPr>
          <w:b/>
          <w:bCs/>
          <w:iCs/>
          <w:color w:val="000000"/>
          <w:szCs w:val="22"/>
        </w:rPr>
        <w:t xml:space="preserve">Monitoring &amp; Evaluation </w:t>
      </w:r>
      <w:r w:rsidR="00E42AE7" w:rsidRPr="00621499">
        <w:rPr>
          <w:b/>
          <w:bCs/>
          <w:iCs/>
          <w:color w:val="000000"/>
          <w:szCs w:val="22"/>
        </w:rPr>
        <w:t>Officer</w:t>
      </w:r>
      <w:r w:rsidR="00E42AE7" w:rsidRPr="00621499">
        <w:rPr>
          <w:b/>
          <w:bCs/>
          <w:iCs/>
          <w:color w:val="000000"/>
          <w:szCs w:val="22"/>
        </w:rPr>
        <w:tab/>
      </w:r>
      <w:r w:rsidR="00E42AE7" w:rsidRPr="00621499">
        <w:rPr>
          <w:b/>
          <w:bCs/>
          <w:iCs/>
          <w:color w:val="000000"/>
          <w:szCs w:val="22"/>
        </w:rPr>
        <w:tab/>
      </w:r>
      <w:r w:rsidR="00E42AE7" w:rsidRPr="00621499">
        <w:rPr>
          <w:b/>
          <w:bCs/>
          <w:iCs/>
          <w:color w:val="000000"/>
          <w:szCs w:val="22"/>
        </w:rPr>
        <w:tab/>
      </w:r>
      <w:r w:rsidR="00E42AE7" w:rsidRPr="00621499">
        <w:rPr>
          <w:b/>
          <w:bCs/>
          <w:iCs/>
          <w:color w:val="000000"/>
          <w:szCs w:val="22"/>
        </w:rPr>
        <w:tab/>
      </w:r>
      <w:r w:rsidR="00E42AE7" w:rsidRPr="00621499">
        <w:rPr>
          <w:b/>
          <w:bCs/>
          <w:iCs/>
          <w:color w:val="000000"/>
          <w:szCs w:val="22"/>
        </w:rPr>
        <w:tab/>
      </w:r>
      <w:r w:rsidR="00E42AE7" w:rsidRPr="00621499">
        <w:rPr>
          <w:b/>
          <w:bCs/>
          <w:iCs/>
          <w:color w:val="000000"/>
          <w:szCs w:val="22"/>
        </w:rPr>
        <w:tab/>
        <w:t xml:space="preserve">                     </w:t>
      </w:r>
      <w:r w:rsidR="00B22207" w:rsidRPr="00621499">
        <w:rPr>
          <w:b/>
          <w:bCs/>
          <w:iCs/>
          <w:color w:val="000000"/>
          <w:szCs w:val="22"/>
        </w:rPr>
        <w:t xml:space="preserve">    </w:t>
      </w:r>
      <w:r w:rsidR="00E42AE7" w:rsidRPr="00621499">
        <w:rPr>
          <w:b/>
          <w:bCs/>
          <w:iCs/>
          <w:color w:val="000000"/>
          <w:szCs w:val="22"/>
        </w:rPr>
        <w:t>20</w:t>
      </w:r>
      <w:r w:rsidRPr="00621499">
        <w:rPr>
          <w:b/>
          <w:bCs/>
          <w:iCs/>
          <w:color w:val="000000"/>
          <w:szCs w:val="22"/>
        </w:rPr>
        <w:t>11</w:t>
      </w:r>
      <w:r w:rsidR="00E42AE7" w:rsidRPr="00621499">
        <w:rPr>
          <w:b/>
          <w:bCs/>
          <w:iCs/>
          <w:color w:val="000000"/>
          <w:szCs w:val="22"/>
        </w:rPr>
        <w:t xml:space="preserve"> – 201</w:t>
      </w:r>
      <w:r w:rsidRPr="00621499">
        <w:rPr>
          <w:b/>
          <w:bCs/>
          <w:iCs/>
          <w:color w:val="000000"/>
          <w:szCs w:val="22"/>
        </w:rPr>
        <w:t>2</w:t>
      </w:r>
    </w:p>
    <w:p w14:paraId="1DC9152E" w14:textId="62FDF092" w:rsidR="00E42AE7" w:rsidRDefault="00333D7D" w:rsidP="00E42AE7">
      <w:pPr>
        <w:rPr>
          <w:szCs w:val="22"/>
        </w:rPr>
      </w:pPr>
      <w:r w:rsidRPr="00621499">
        <w:rPr>
          <w:szCs w:val="22"/>
        </w:rPr>
        <w:t>AIDS Prevention Initiative Nigeria (APIN)</w:t>
      </w:r>
    </w:p>
    <w:p w14:paraId="43030D0C" w14:textId="77777777" w:rsidR="00621499" w:rsidRPr="00621499" w:rsidRDefault="00621499" w:rsidP="00E42AE7">
      <w:pPr>
        <w:rPr>
          <w:sz w:val="10"/>
          <w:szCs w:val="22"/>
        </w:rPr>
      </w:pPr>
    </w:p>
    <w:p w14:paraId="6DC26ECB" w14:textId="3D26153D" w:rsidR="00416019" w:rsidRPr="00621499" w:rsidRDefault="00416019" w:rsidP="00416019">
      <w:pPr>
        <w:rPr>
          <w:b/>
          <w:bCs/>
          <w:iCs/>
          <w:color w:val="000000"/>
          <w:szCs w:val="22"/>
        </w:rPr>
      </w:pPr>
      <w:r w:rsidRPr="00621499">
        <w:rPr>
          <w:b/>
          <w:bCs/>
          <w:iCs/>
          <w:color w:val="000000"/>
          <w:szCs w:val="22"/>
        </w:rPr>
        <w:t>Monitoring &amp; Evaluation Officer</w:t>
      </w:r>
      <w:r w:rsidRPr="00621499">
        <w:rPr>
          <w:b/>
          <w:bCs/>
          <w:iCs/>
          <w:color w:val="000000"/>
          <w:szCs w:val="22"/>
        </w:rPr>
        <w:tab/>
      </w:r>
      <w:r w:rsidRPr="00621499">
        <w:rPr>
          <w:b/>
          <w:bCs/>
          <w:iCs/>
          <w:color w:val="000000"/>
          <w:szCs w:val="22"/>
        </w:rPr>
        <w:tab/>
      </w:r>
      <w:r w:rsidRPr="00621499">
        <w:rPr>
          <w:b/>
          <w:bCs/>
          <w:iCs/>
          <w:color w:val="000000"/>
          <w:szCs w:val="22"/>
        </w:rPr>
        <w:tab/>
      </w:r>
      <w:r w:rsidRPr="00621499">
        <w:rPr>
          <w:b/>
          <w:bCs/>
          <w:iCs/>
          <w:color w:val="000000"/>
          <w:szCs w:val="22"/>
        </w:rPr>
        <w:tab/>
      </w:r>
      <w:r w:rsidRPr="00621499">
        <w:rPr>
          <w:b/>
          <w:bCs/>
          <w:iCs/>
          <w:color w:val="000000"/>
          <w:szCs w:val="22"/>
        </w:rPr>
        <w:tab/>
      </w:r>
      <w:r w:rsidRPr="00621499">
        <w:rPr>
          <w:b/>
          <w:bCs/>
          <w:iCs/>
          <w:color w:val="000000"/>
          <w:szCs w:val="22"/>
        </w:rPr>
        <w:tab/>
        <w:t xml:space="preserve">                         2009 – 2011</w:t>
      </w:r>
    </w:p>
    <w:p w14:paraId="57215369" w14:textId="3E1061E6" w:rsidR="00416019" w:rsidRPr="00621499" w:rsidRDefault="00416019" w:rsidP="00416019">
      <w:pPr>
        <w:rPr>
          <w:szCs w:val="22"/>
        </w:rPr>
      </w:pPr>
      <w:r w:rsidRPr="00621499">
        <w:rPr>
          <w:szCs w:val="22"/>
        </w:rPr>
        <w:t>FHI 360</w:t>
      </w:r>
    </w:p>
    <w:p w14:paraId="16C71021" w14:textId="790995B4" w:rsidR="00416019" w:rsidRPr="00621499" w:rsidRDefault="00416019" w:rsidP="00E42AE7">
      <w:pPr>
        <w:rPr>
          <w:b/>
          <w:szCs w:val="22"/>
        </w:rPr>
      </w:pPr>
    </w:p>
    <w:p w14:paraId="2BA43D46" w14:textId="5B1F0B37" w:rsidR="00416019" w:rsidRPr="00621499" w:rsidRDefault="00416019" w:rsidP="00E42AE7">
      <w:pPr>
        <w:rPr>
          <w:b/>
          <w:bCs/>
          <w:color w:val="000000"/>
          <w:szCs w:val="22"/>
        </w:rPr>
      </w:pPr>
      <w:r w:rsidRPr="00621499">
        <w:rPr>
          <w:b/>
          <w:bCs/>
          <w:color w:val="000000"/>
          <w:szCs w:val="22"/>
        </w:rPr>
        <w:t>PROFESSIONAL EXPERIENCE c</w:t>
      </w:r>
      <w:r w:rsidR="005B6FE6">
        <w:rPr>
          <w:b/>
          <w:bCs/>
          <w:color w:val="000000"/>
          <w:szCs w:val="22"/>
        </w:rPr>
        <w:t>ont</w:t>
      </w:r>
      <w:r w:rsidRPr="00621499">
        <w:rPr>
          <w:b/>
          <w:bCs/>
          <w:color w:val="000000"/>
          <w:szCs w:val="22"/>
        </w:rPr>
        <w:t>’d</w:t>
      </w:r>
    </w:p>
    <w:p w14:paraId="7BA0D31F" w14:textId="5A77E6E5" w:rsidR="00416019" w:rsidRPr="00621499" w:rsidRDefault="001154C7" w:rsidP="00E42AE7">
      <w:pPr>
        <w:rPr>
          <w:b/>
          <w:szCs w:val="22"/>
        </w:rPr>
      </w:pPr>
      <w:r>
        <w:rPr>
          <w:color w:val="000000"/>
          <w:szCs w:val="22"/>
        </w:rPr>
        <w:pict w14:anchorId="1D7CDEB1">
          <v:rect id="_x0000_i1029" style="width:0;height:1.5pt" o:hralign="center" o:hrstd="t" o:hr="t" fillcolor="#a0a0a0" stroked="f"/>
        </w:pict>
      </w:r>
    </w:p>
    <w:p w14:paraId="5FD38DB0" w14:textId="42CE9B5B" w:rsidR="00E42AE7" w:rsidRPr="00621499" w:rsidRDefault="00E42AE7" w:rsidP="00E42AE7">
      <w:pPr>
        <w:rPr>
          <w:b/>
          <w:bCs/>
          <w:iCs/>
          <w:color w:val="000000"/>
          <w:szCs w:val="22"/>
        </w:rPr>
      </w:pPr>
      <w:r w:rsidRPr="00621499">
        <w:rPr>
          <w:b/>
          <w:bCs/>
          <w:iCs/>
          <w:color w:val="000000"/>
          <w:szCs w:val="22"/>
        </w:rPr>
        <w:t xml:space="preserve">Medical Officer </w:t>
      </w:r>
      <w:r w:rsidR="00416019" w:rsidRPr="00621499">
        <w:rPr>
          <w:b/>
          <w:bCs/>
          <w:iCs/>
          <w:color w:val="000000"/>
          <w:szCs w:val="22"/>
        </w:rPr>
        <w:tab/>
      </w:r>
      <w:r w:rsidR="00416019" w:rsidRPr="00621499">
        <w:rPr>
          <w:b/>
          <w:bCs/>
          <w:iCs/>
          <w:color w:val="000000"/>
          <w:szCs w:val="22"/>
        </w:rPr>
        <w:tab/>
      </w:r>
      <w:r w:rsidR="00416019" w:rsidRPr="00621499">
        <w:rPr>
          <w:b/>
          <w:bCs/>
          <w:iCs/>
          <w:color w:val="000000"/>
          <w:szCs w:val="22"/>
        </w:rPr>
        <w:tab/>
      </w:r>
      <w:r w:rsidR="00416019" w:rsidRPr="00621499">
        <w:rPr>
          <w:b/>
          <w:bCs/>
          <w:iCs/>
          <w:color w:val="000000"/>
          <w:szCs w:val="22"/>
        </w:rPr>
        <w:tab/>
      </w:r>
      <w:r w:rsidRPr="00621499">
        <w:rPr>
          <w:b/>
          <w:bCs/>
          <w:iCs/>
          <w:color w:val="000000"/>
          <w:szCs w:val="22"/>
        </w:rPr>
        <w:tab/>
      </w:r>
      <w:r w:rsidRPr="00621499">
        <w:rPr>
          <w:b/>
          <w:bCs/>
          <w:iCs/>
          <w:color w:val="000000"/>
          <w:szCs w:val="22"/>
        </w:rPr>
        <w:tab/>
      </w:r>
      <w:r w:rsidRPr="00621499">
        <w:rPr>
          <w:b/>
          <w:bCs/>
          <w:iCs/>
          <w:color w:val="000000"/>
          <w:szCs w:val="22"/>
        </w:rPr>
        <w:tab/>
      </w:r>
      <w:r w:rsidRPr="00621499">
        <w:rPr>
          <w:b/>
          <w:bCs/>
          <w:iCs/>
          <w:color w:val="000000"/>
          <w:szCs w:val="22"/>
        </w:rPr>
        <w:tab/>
        <w:t xml:space="preserve">                     </w:t>
      </w:r>
      <w:r w:rsidR="00B22207" w:rsidRPr="00621499">
        <w:rPr>
          <w:b/>
          <w:bCs/>
          <w:iCs/>
          <w:color w:val="000000"/>
          <w:szCs w:val="22"/>
        </w:rPr>
        <w:t xml:space="preserve">    </w:t>
      </w:r>
      <w:r w:rsidRPr="00621499">
        <w:rPr>
          <w:b/>
          <w:szCs w:val="22"/>
        </w:rPr>
        <w:t>2005 – 20</w:t>
      </w:r>
      <w:r w:rsidR="00416019" w:rsidRPr="00621499">
        <w:rPr>
          <w:b/>
          <w:szCs w:val="22"/>
        </w:rPr>
        <w:t>07</w:t>
      </w:r>
    </w:p>
    <w:p w14:paraId="51EF8FB3" w14:textId="2F338E35" w:rsidR="00E42AE7" w:rsidRPr="00621499" w:rsidRDefault="00416019" w:rsidP="00E42AE7">
      <w:pPr>
        <w:rPr>
          <w:color w:val="000000"/>
          <w:szCs w:val="22"/>
        </w:rPr>
      </w:pPr>
      <w:proofErr w:type="spellStart"/>
      <w:r w:rsidRPr="00621499">
        <w:rPr>
          <w:szCs w:val="22"/>
        </w:rPr>
        <w:t>Motayo</w:t>
      </w:r>
      <w:proofErr w:type="spellEnd"/>
      <w:r w:rsidRPr="00621499">
        <w:rPr>
          <w:szCs w:val="22"/>
        </w:rPr>
        <w:t xml:space="preserve"> </w:t>
      </w:r>
      <w:r w:rsidR="00E42AE7" w:rsidRPr="00621499">
        <w:rPr>
          <w:szCs w:val="22"/>
        </w:rPr>
        <w:t>Hospital, Lagos. Nigeria.</w:t>
      </w:r>
    </w:p>
    <w:p w14:paraId="6E689C0B" w14:textId="77777777" w:rsidR="00974D0C" w:rsidRPr="00621499" w:rsidRDefault="00974D0C" w:rsidP="00833978">
      <w:pPr>
        <w:rPr>
          <w:b/>
          <w:szCs w:val="22"/>
        </w:rPr>
      </w:pPr>
    </w:p>
    <w:p w14:paraId="689BDFD4" w14:textId="77777777" w:rsidR="003B0FC7" w:rsidRPr="00621499" w:rsidRDefault="003B0FC7" w:rsidP="003B0FC7">
      <w:pPr>
        <w:rPr>
          <w:b/>
          <w:bCs/>
          <w:color w:val="000000"/>
          <w:sz w:val="22"/>
          <w:szCs w:val="20"/>
        </w:rPr>
      </w:pPr>
      <w:r w:rsidRPr="00621499">
        <w:rPr>
          <w:b/>
          <w:szCs w:val="22"/>
        </w:rPr>
        <w:t>ACHIEVEMENTS AND RECOGNITION</w:t>
      </w:r>
    </w:p>
    <w:p w14:paraId="3EE6B077" w14:textId="77777777" w:rsidR="003B0FC7" w:rsidRPr="00621499" w:rsidRDefault="001154C7" w:rsidP="003B0FC7">
      <w:pPr>
        <w:spacing w:line="276" w:lineRule="auto"/>
        <w:rPr>
          <w:b/>
          <w:color w:val="000000"/>
          <w:szCs w:val="22"/>
        </w:rPr>
      </w:pPr>
      <w:r>
        <w:rPr>
          <w:color w:val="000000"/>
          <w:szCs w:val="22"/>
        </w:rPr>
        <w:pict w14:anchorId="2421EFD4">
          <v:rect id="_x0000_i1030" style="width:0;height:1.5pt" o:hralign="center" o:hrstd="t" o:hr="t" fillcolor="#a0a0a0" stroked="f"/>
        </w:pict>
      </w:r>
    </w:p>
    <w:p w14:paraId="330CA703" w14:textId="77777777" w:rsidR="003B0FC7" w:rsidRPr="00621499" w:rsidRDefault="00CA165D" w:rsidP="003B0FC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 w:rsidRPr="00621499">
        <w:rPr>
          <w:rFonts w:ascii="Times New Roman" w:hAnsi="Times New Roman"/>
          <w:sz w:val="24"/>
        </w:rPr>
        <w:t>Best oral presentation, PHASA conference, Cape Town 2013</w:t>
      </w:r>
    </w:p>
    <w:p w14:paraId="076FF982" w14:textId="77777777" w:rsidR="00CA165D" w:rsidRPr="00621499" w:rsidRDefault="00CA165D" w:rsidP="003B0FC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 w:rsidRPr="00621499">
        <w:rPr>
          <w:rFonts w:ascii="Times New Roman" w:hAnsi="Times New Roman"/>
          <w:sz w:val="24"/>
        </w:rPr>
        <w:t xml:space="preserve">Best LAMIS Electronic medical record (EMR) site, Family health International </w:t>
      </w:r>
      <w:proofErr w:type="spellStart"/>
      <w:r w:rsidRPr="00621499">
        <w:rPr>
          <w:rFonts w:ascii="Times New Roman" w:hAnsi="Times New Roman"/>
          <w:sz w:val="24"/>
        </w:rPr>
        <w:t>Awka</w:t>
      </w:r>
      <w:proofErr w:type="spellEnd"/>
      <w:r w:rsidRPr="00621499">
        <w:rPr>
          <w:rFonts w:ascii="Times New Roman" w:hAnsi="Times New Roman"/>
          <w:sz w:val="24"/>
        </w:rPr>
        <w:t xml:space="preserve"> 2012</w:t>
      </w:r>
    </w:p>
    <w:p w14:paraId="6DC3946A" w14:textId="1A613EBE" w:rsidR="00CA165D" w:rsidRPr="00621499" w:rsidRDefault="00CA165D" w:rsidP="003B0FC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 w:rsidRPr="00621499">
        <w:rPr>
          <w:rFonts w:ascii="Times New Roman" w:hAnsi="Times New Roman"/>
          <w:sz w:val="24"/>
        </w:rPr>
        <w:t>Promoted to senior lead position following outstanding managerial role at Kheth’Impilo in 2015</w:t>
      </w:r>
    </w:p>
    <w:p w14:paraId="03219C73" w14:textId="0A64BD15" w:rsidR="00EC4A39" w:rsidRPr="000A568B" w:rsidRDefault="00416019" w:rsidP="003B0FC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 w:rsidRPr="00621499">
        <w:rPr>
          <w:rFonts w:ascii="Times New Roman" w:hAnsi="Times New Roman"/>
          <w:sz w:val="24"/>
        </w:rPr>
        <w:t xml:space="preserve">Received </w:t>
      </w:r>
      <w:proofErr w:type="spellStart"/>
      <w:r w:rsidRPr="00621499">
        <w:rPr>
          <w:rFonts w:ascii="Times New Roman" w:hAnsi="Times New Roman"/>
          <w:sz w:val="24"/>
        </w:rPr>
        <w:t>Kheth’Impilo’s</w:t>
      </w:r>
      <w:proofErr w:type="spellEnd"/>
      <w:r w:rsidRPr="00621499">
        <w:rPr>
          <w:rFonts w:ascii="Times New Roman" w:hAnsi="Times New Roman"/>
          <w:sz w:val="24"/>
        </w:rPr>
        <w:t xml:space="preserve"> CEO award for innovation and initiative and Going beyond duty 2014</w:t>
      </w:r>
    </w:p>
    <w:p w14:paraId="3B7B97A8" w14:textId="6C0AFB1B" w:rsidR="003B0FC7" w:rsidRPr="00621499" w:rsidRDefault="003B0FC7" w:rsidP="003B0FC7">
      <w:pPr>
        <w:rPr>
          <w:b/>
          <w:szCs w:val="22"/>
        </w:rPr>
      </w:pPr>
      <w:r w:rsidRPr="00621499">
        <w:rPr>
          <w:b/>
          <w:szCs w:val="22"/>
        </w:rPr>
        <w:t xml:space="preserve">PUBLICATIONS </w:t>
      </w:r>
    </w:p>
    <w:p w14:paraId="0F75E480" w14:textId="77777777" w:rsidR="003B0FC7" w:rsidRPr="00621499" w:rsidRDefault="001154C7" w:rsidP="003B0FC7">
      <w:pPr>
        <w:rPr>
          <w:b/>
          <w:sz w:val="22"/>
          <w:szCs w:val="20"/>
        </w:rPr>
      </w:pPr>
      <w:r>
        <w:rPr>
          <w:color w:val="000000"/>
          <w:sz w:val="18"/>
          <w:szCs w:val="16"/>
        </w:rPr>
        <w:pict w14:anchorId="44FA523C">
          <v:rect id="_x0000_i1031" style="width:0;height:1.5pt" o:hralign="center" o:hrstd="t" o:hr="t" fillcolor="#a0a0a0" stroked="f"/>
        </w:pict>
      </w:r>
    </w:p>
    <w:p w14:paraId="78987A6E" w14:textId="0F315FAA" w:rsidR="00DF597D" w:rsidRPr="00621499" w:rsidRDefault="00DF597D" w:rsidP="00621499">
      <w:pPr>
        <w:pStyle w:val="ListParagraph"/>
        <w:numPr>
          <w:ilvl w:val="0"/>
          <w:numId w:val="22"/>
        </w:numPr>
        <w:rPr>
          <w:rFonts w:ascii="Times New Roman" w:hAnsi="Times New Roman"/>
          <w:sz w:val="24"/>
        </w:rPr>
      </w:pPr>
      <w:proofErr w:type="spellStart"/>
      <w:r w:rsidRPr="00621499">
        <w:rPr>
          <w:rFonts w:ascii="Times New Roman" w:hAnsi="Times New Roman"/>
          <w:sz w:val="24"/>
        </w:rPr>
        <w:t>Puoane</w:t>
      </w:r>
      <w:proofErr w:type="spellEnd"/>
      <w:r w:rsidRPr="00621499">
        <w:rPr>
          <w:rFonts w:ascii="Times New Roman" w:hAnsi="Times New Roman"/>
          <w:sz w:val="24"/>
        </w:rPr>
        <w:t xml:space="preserve"> T, </w:t>
      </w:r>
      <w:proofErr w:type="spellStart"/>
      <w:r w:rsidRPr="00621499">
        <w:rPr>
          <w:rFonts w:ascii="Times New Roman" w:hAnsi="Times New Roman"/>
          <w:sz w:val="24"/>
        </w:rPr>
        <w:t>Tsolekilei</w:t>
      </w:r>
      <w:proofErr w:type="spellEnd"/>
      <w:r w:rsidRPr="00621499">
        <w:rPr>
          <w:rFonts w:ascii="Times New Roman" w:hAnsi="Times New Roman"/>
          <w:sz w:val="24"/>
        </w:rPr>
        <w:t xml:space="preserve">, L, </w:t>
      </w:r>
      <w:r w:rsidRPr="00621499">
        <w:rPr>
          <w:rFonts w:ascii="Times New Roman" w:hAnsi="Times New Roman"/>
          <w:b/>
          <w:sz w:val="24"/>
        </w:rPr>
        <w:t>Egbujie, B</w:t>
      </w:r>
      <w:r w:rsidRPr="00621499">
        <w:rPr>
          <w:rFonts w:ascii="Times New Roman" w:hAnsi="Times New Roman"/>
          <w:sz w:val="24"/>
        </w:rPr>
        <w:t xml:space="preserve">, Lewy, M, Sanders, D. Advancing the agenda on non-communicable diseases: prevention and management at community level. In: </w:t>
      </w:r>
      <w:proofErr w:type="spellStart"/>
      <w:r w:rsidRPr="00621499">
        <w:rPr>
          <w:rFonts w:ascii="Times New Roman" w:hAnsi="Times New Roman"/>
          <w:sz w:val="24"/>
        </w:rPr>
        <w:t>Padarath</w:t>
      </w:r>
      <w:proofErr w:type="spellEnd"/>
      <w:r w:rsidRPr="00621499">
        <w:rPr>
          <w:rFonts w:ascii="Times New Roman" w:hAnsi="Times New Roman"/>
          <w:sz w:val="24"/>
        </w:rPr>
        <w:t xml:space="preserve"> A, Barron P, editors. South African Health Review 2017. Durban: Health Systems Trust; 2017.</w:t>
      </w:r>
    </w:p>
    <w:p w14:paraId="0C9DD07D" w14:textId="02969782" w:rsidR="00DF597D" w:rsidRPr="00621499" w:rsidRDefault="00DF597D" w:rsidP="00DF597D">
      <w:pPr>
        <w:pStyle w:val="ListParagraph"/>
        <w:numPr>
          <w:ilvl w:val="0"/>
          <w:numId w:val="22"/>
        </w:numPr>
        <w:rPr>
          <w:rFonts w:ascii="Times New Roman" w:hAnsi="Times New Roman"/>
          <w:color w:val="222222"/>
          <w:sz w:val="24"/>
          <w:shd w:val="clear" w:color="auto" w:fill="FFFFFF"/>
        </w:rPr>
      </w:pPr>
      <w:proofErr w:type="spellStart"/>
      <w:r w:rsidRPr="00621499">
        <w:rPr>
          <w:rFonts w:ascii="Times New Roman" w:hAnsi="Times New Roman"/>
          <w:b/>
          <w:color w:val="222222"/>
          <w:sz w:val="24"/>
          <w:shd w:val="clear" w:color="auto" w:fill="FFFFFF"/>
        </w:rPr>
        <w:t>Egbujie</w:t>
      </w:r>
      <w:proofErr w:type="spellEnd"/>
      <w:r w:rsidRPr="00621499">
        <w:rPr>
          <w:rFonts w:ascii="Times New Roman" w:hAnsi="Times New Roman"/>
          <w:b/>
          <w:color w:val="222222"/>
          <w:sz w:val="24"/>
          <w:shd w:val="clear" w:color="auto" w:fill="FFFFFF"/>
        </w:rPr>
        <w:t xml:space="preserve"> BA</w:t>
      </w:r>
      <w:r w:rsidRPr="00621499">
        <w:rPr>
          <w:rFonts w:ascii="Times New Roman" w:hAnsi="Times New Roman"/>
          <w:color w:val="222222"/>
          <w:sz w:val="24"/>
          <w:shd w:val="clear" w:color="auto" w:fill="FFFFFF"/>
        </w:rPr>
        <w:t xml:space="preserve">, </w:t>
      </w:r>
      <w:proofErr w:type="spellStart"/>
      <w:r w:rsidRPr="00621499">
        <w:rPr>
          <w:rFonts w:ascii="Times New Roman" w:hAnsi="Times New Roman"/>
          <w:color w:val="222222"/>
          <w:sz w:val="24"/>
          <w:shd w:val="clear" w:color="auto" w:fill="FFFFFF"/>
        </w:rPr>
        <w:t>Igumbor</w:t>
      </w:r>
      <w:proofErr w:type="spellEnd"/>
      <w:r w:rsidRPr="00621499">
        <w:rPr>
          <w:rFonts w:ascii="Times New Roman" w:hAnsi="Times New Roman"/>
          <w:color w:val="222222"/>
          <w:sz w:val="24"/>
          <w:shd w:val="clear" w:color="auto" w:fill="FFFFFF"/>
        </w:rPr>
        <w:t xml:space="preserve"> EU, </w:t>
      </w:r>
      <w:proofErr w:type="spellStart"/>
      <w:r w:rsidRPr="00621499">
        <w:rPr>
          <w:rFonts w:ascii="Times New Roman" w:hAnsi="Times New Roman"/>
          <w:color w:val="222222"/>
          <w:sz w:val="24"/>
          <w:shd w:val="clear" w:color="auto" w:fill="FFFFFF"/>
        </w:rPr>
        <w:t>Puoane</w:t>
      </w:r>
      <w:proofErr w:type="spellEnd"/>
      <w:r w:rsidRPr="00621499">
        <w:rPr>
          <w:rFonts w:ascii="Times New Roman" w:hAnsi="Times New Roman"/>
          <w:color w:val="222222"/>
          <w:sz w:val="24"/>
          <w:shd w:val="clear" w:color="auto" w:fill="FFFFFF"/>
        </w:rPr>
        <w:t xml:space="preserve"> T. A cross-sectional study of socioeconomic status and cardiovascular disease risk among participants in the Prospective Urban Rural Epidemiological (PURE) Study. South African Medical Journal. 2016;106(9):900-6 </w:t>
      </w:r>
      <w:r w:rsidRPr="00621499">
        <w:rPr>
          <w:rFonts w:ascii="Times New Roman" w:hAnsi="Times New Roman"/>
          <w:b/>
          <w:sz w:val="24"/>
        </w:rPr>
        <w:t>SAMJ</w:t>
      </w:r>
    </w:p>
    <w:p w14:paraId="770C0FD8" w14:textId="3DB1E0D4" w:rsidR="006D79A7" w:rsidRPr="00621499" w:rsidRDefault="00DF597D" w:rsidP="006D79A7">
      <w:pPr>
        <w:pStyle w:val="ListParagraph"/>
        <w:numPr>
          <w:ilvl w:val="0"/>
          <w:numId w:val="22"/>
        </w:numPr>
        <w:rPr>
          <w:rFonts w:ascii="Times New Roman" w:hAnsi="Times New Roman"/>
          <w:sz w:val="24"/>
        </w:rPr>
      </w:pPr>
      <w:proofErr w:type="spellStart"/>
      <w:r w:rsidRPr="00621499">
        <w:rPr>
          <w:rFonts w:ascii="Times New Roman" w:hAnsi="Times New Roman"/>
          <w:b/>
          <w:sz w:val="24"/>
        </w:rPr>
        <w:t>Egbujie</w:t>
      </w:r>
      <w:proofErr w:type="spellEnd"/>
      <w:r w:rsidRPr="00621499">
        <w:rPr>
          <w:rFonts w:ascii="Times New Roman" w:hAnsi="Times New Roman"/>
          <w:b/>
          <w:sz w:val="24"/>
        </w:rPr>
        <w:t xml:space="preserve"> BA,</w:t>
      </w:r>
      <w:r w:rsidRPr="00621499">
        <w:rPr>
          <w:rFonts w:ascii="Times New Roman" w:hAnsi="Times New Roman"/>
          <w:b/>
          <w:sz w:val="24"/>
          <w:vertAlign w:val="superscript"/>
        </w:rPr>
        <w:t xml:space="preserve"> </w:t>
      </w:r>
      <w:proofErr w:type="spellStart"/>
      <w:r w:rsidRPr="00621499">
        <w:rPr>
          <w:rFonts w:ascii="Times New Roman" w:hAnsi="Times New Roman"/>
          <w:sz w:val="24"/>
        </w:rPr>
        <w:t>Grimwood</w:t>
      </w:r>
      <w:proofErr w:type="spellEnd"/>
      <w:r w:rsidRPr="00621499">
        <w:rPr>
          <w:rFonts w:ascii="Times New Roman" w:hAnsi="Times New Roman"/>
          <w:sz w:val="24"/>
          <w:vertAlign w:val="superscript"/>
        </w:rPr>
        <w:t xml:space="preserve"> </w:t>
      </w:r>
      <w:r w:rsidRPr="00621499">
        <w:rPr>
          <w:rFonts w:ascii="Times New Roman" w:hAnsi="Times New Roman"/>
          <w:sz w:val="24"/>
        </w:rPr>
        <w:t xml:space="preserve">A, Mothibi E, </w:t>
      </w:r>
      <w:proofErr w:type="spellStart"/>
      <w:r w:rsidRPr="00621499">
        <w:rPr>
          <w:rFonts w:ascii="Times New Roman" w:hAnsi="Times New Roman"/>
          <w:sz w:val="24"/>
        </w:rPr>
        <w:t>Fatti</w:t>
      </w:r>
      <w:proofErr w:type="spellEnd"/>
      <w:r w:rsidRPr="00621499">
        <w:rPr>
          <w:rFonts w:ascii="Times New Roman" w:hAnsi="Times New Roman"/>
          <w:sz w:val="24"/>
        </w:rPr>
        <w:t xml:space="preserve"> G, Tshabalala AMET, Allie S, </w:t>
      </w:r>
      <w:proofErr w:type="spellStart"/>
      <w:r w:rsidRPr="00621499">
        <w:rPr>
          <w:rFonts w:ascii="Times New Roman" w:hAnsi="Times New Roman"/>
          <w:sz w:val="24"/>
        </w:rPr>
        <w:t>Vilakazi</w:t>
      </w:r>
      <w:proofErr w:type="spellEnd"/>
      <w:r w:rsidRPr="00621499">
        <w:rPr>
          <w:rFonts w:ascii="Times New Roman" w:hAnsi="Times New Roman"/>
          <w:sz w:val="24"/>
        </w:rPr>
        <w:t xml:space="preserve"> G, </w:t>
      </w:r>
      <w:proofErr w:type="spellStart"/>
      <w:r w:rsidRPr="00621499">
        <w:rPr>
          <w:rFonts w:ascii="Times New Roman" w:hAnsi="Times New Roman"/>
          <w:sz w:val="24"/>
        </w:rPr>
        <w:t>Oyebanji</w:t>
      </w:r>
      <w:proofErr w:type="spellEnd"/>
      <w:r w:rsidRPr="00621499">
        <w:rPr>
          <w:rFonts w:ascii="Times New Roman" w:hAnsi="Times New Roman"/>
          <w:sz w:val="24"/>
        </w:rPr>
        <w:t xml:space="preserve"> O.</w:t>
      </w:r>
      <w:r w:rsidR="002E685B" w:rsidRPr="00621499">
        <w:rPr>
          <w:rFonts w:ascii="Times New Roman" w:hAnsi="Times New Roman"/>
          <w:sz w:val="24"/>
        </w:rPr>
        <w:t xml:space="preserve"> </w:t>
      </w:r>
      <w:r w:rsidRPr="00621499">
        <w:rPr>
          <w:rFonts w:ascii="Times New Roman" w:hAnsi="Times New Roman"/>
          <w:sz w:val="24"/>
        </w:rPr>
        <w:t>Impact of Ideal Clinic Implementation on Patient Waiting Time in Primary Health Care Clinics in Kwazulu-Natal – Before –After Evaluation</w:t>
      </w:r>
    </w:p>
    <w:p w14:paraId="0B0A72BB" w14:textId="2A4567E4" w:rsidR="00EC4A39" w:rsidRPr="000A568B" w:rsidRDefault="00DF597D" w:rsidP="003B0FC7">
      <w:pPr>
        <w:pStyle w:val="ListParagraph"/>
        <w:numPr>
          <w:ilvl w:val="0"/>
          <w:numId w:val="22"/>
        </w:numPr>
        <w:rPr>
          <w:rFonts w:ascii="Times New Roman" w:hAnsi="Times New Roman"/>
          <w:b/>
          <w:sz w:val="24"/>
        </w:rPr>
      </w:pPr>
      <w:proofErr w:type="spellStart"/>
      <w:r w:rsidRPr="00621499">
        <w:rPr>
          <w:rFonts w:ascii="Times New Roman" w:hAnsi="Times New Roman"/>
          <w:b/>
          <w:sz w:val="24"/>
        </w:rPr>
        <w:t>Egbujie</w:t>
      </w:r>
      <w:proofErr w:type="spellEnd"/>
      <w:r w:rsidRPr="00621499">
        <w:rPr>
          <w:rFonts w:ascii="Times New Roman" w:hAnsi="Times New Roman"/>
          <w:b/>
          <w:sz w:val="24"/>
        </w:rPr>
        <w:t xml:space="preserve"> BA</w:t>
      </w:r>
      <w:r w:rsidRPr="00621499">
        <w:rPr>
          <w:rFonts w:ascii="Times New Roman" w:hAnsi="Times New Roman"/>
          <w:sz w:val="24"/>
        </w:rPr>
        <w:t xml:space="preserve">, </w:t>
      </w:r>
      <w:proofErr w:type="spellStart"/>
      <w:r w:rsidRPr="00621499">
        <w:rPr>
          <w:rFonts w:ascii="Times New Roman" w:hAnsi="Times New Roman"/>
          <w:sz w:val="24"/>
        </w:rPr>
        <w:t>Delobelle</w:t>
      </w:r>
      <w:proofErr w:type="spellEnd"/>
      <w:r w:rsidRPr="00621499">
        <w:rPr>
          <w:rFonts w:ascii="Times New Roman" w:hAnsi="Times New Roman"/>
          <w:sz w:val="24"/>
        </w:rPr>
        <w:t xml:space="preserve"> PA, Levitt D, </w:t>
      </w:r>
      <w:proofErr w:type="spellStart"/>
      <w:r w:rsidRPr="00621499">
        <w:rPr>
          <w:rFonts w:ascii="Times New Roman" w:hAnsi="Times New Roman"/>
          <w:sz w:val="24"/>
        </w:rPr>
        <w:t>Puoane</w:t>
      </w:r>
      <w:proofErr w:type="spellEnd"/>
      <w:r w:rsidRPr="00621499">
        <w:rPr>
          <w:rFonts w:ascii="Times New Roman" w:hAnsi="Times New Roman"/>
          <w:sz w:val="24"/>
        </w:rPr>
        <w:t xml:space="preserve"> T, Sanders D, Van </w:t>
      </w:r>
      <w:proofErr w:type="spellStart"/>
      <w:r w:rsidRPr="00621499">
        <w:rPr>
          <w:rFonts w:ascii="Times New Roman" w:hAnsi="Times New Roman"/>
          <w:sz w:val="24"/>
        </w:rPr>
        <w:t>Wyk</w:t>
      </w:r>
      <w:proofErr w:type="spellEnd"/>
      <w:r w:rsidRPr="00621499">
        <w:rPr>
          <w:rFonts w:ascii="Times New Roman" w:hAnsi="Times New Roman"/>
          <w:sz w:val="24"/>
        </w:rPr>
        <w:t xml:space="preserve"> B. Role of Community Health Workers in Type 2 Diabetes Mellitus Self-Management: A Scoping Review; </w:t>
      </w:r>
    </w:p>
    <w:p w14:paraId="2AE014F3" w14:textId="77777777" w:rsidR="003B0FC7" w:rsidRPr="00621499" w:rsidRDefault="003B0FC7" w:rsidP="003B0FC7">
      <w:pPr>
        <w:rPr>
          <w:b/>
          <w:szCs w:val="22"/>
        </w:rPr>
      </w:pPr>
      <w:r w:rsidRPr="00621499">
        <w:rPr>
          <w:b/>
          <w:szCs w:val="22"/>
        </w:rPr>
        <w:t>PROFESSIONAL ASSOCIATIONS</w:t>
      </w:r>
    </w:p>
    <w:p w14:paraId="71907DC6" w14:textId="77777777" w:rsidR="003B0FC7" w:rsidRPr="00621499" w:rsidRDefault="001154C7" w:rsidP="003B0FC7">
      <w:pPr>
        <w:rPr>
          <w:b/>
          <w:bCs/>
          <w:color w:val="000000"/>
          <w:sz w:val="22"/>
          <w:szCs w:val="20"/>
        </w:rPr>
      </w:pPr>
      <w:r>
        <w:rPr>
          <w:color w:val="000000"/>
          <w:sz w:val="18"/>
          <w:szCs w:val="16"/>
        </w:rPr>
        <w:pict w14:anchorId="5231A6CE">
          <v:rect id="_x0000_i1032" style="width:0;height:1.5pt" o:hralign="center" o:hrstd="t" o:hr="t" fillcolor="#a0a0a0" stroked="f"/>
        </w:pict>
      </w:r>
    </w:p>
    <w:p w14:paraId="4F360A6B" w14:textId="022DDBA1" w:rsidR="00E035C4" w:rsidRPr="00621499" w:rsidRDefault="00E035C4" w:rsidP="003B0FC7">
      <w:pPr>
        <w:numPr>
          <w:ilvl w:val="0"/>
          <w:numId w:val="1"/>
        </w:numPr>
        <w:spacing w:line="276" w:lineRule="auto"/>
        <w:rPr>
          <w:bCs/>
          <w:szCs w:val="22"/>
        </w:rPr>
      </w:pPr>
      <w:r w:rsidRPr="00621499">
        <w:rPr>
          <w:bCs/>
          <w:szCs w:val="22"/>
        </w:rPr>
        <w:t>Public Health Association of South Africa</w:t>
      </w:r>
      <w:r w:rsidRPr="00621499">
        <w:rPr>
          <w:bCs/>
          <w:szCs w:val="22"/>
        </w:rPr>
        <w:tab/>
      </w:r>
      <w:r w:rsidRPr="00621499">
        <w:rPr>
          <w:bCs/>
          <w:szCs w:val="22"/>
        </w:rPr>
        <w:tab/>
      </w:r>
      <w:r w:rsidRPr="00621499">
        <w:rPr>
          <w:bCs/>
          <w:szCs w:val="22"/>
        </w:rPr>
        <w:tab/>
      </w:r>
      <w:r w:rsidRPr="00621499">
        <w:rPr>
          <w:bCs/>
          <w:szCs w:val="22"/>
        </w:rPr>
        <w:tab/>
      </w:r>
      <w:r w:rsidRPr="00621499">
        <w:rPr>
          <w:bCs/>
          <w:szCs w:val="22"/>
        </w:rPr>
        <w:tab/>
        <w:t xml:space="preserve">      </w:t>
      </w:r>
      <w:r w:rsidR="009643E7" w:rsidRPr="00621499">
        <w:rPr>
          <w:bCs/>
          <w:szCs w:val="22"/>
        </w:rPr>
        <w:tab/>
      </w:r>
      <w:r w:rsidR="00416019" w:rsidRPr="00621499">
        <w:rPr>
          <w:bCs/>
          <w:szCs w:val="22"/>
        </w:rPr>
        <w:t xml:space="preserve"> </w:t>
      </w:r>
      <w:r w:rsidRPr="00621499">
        <w:rPr>
          <w:b/>
          <w:bCs/>
          <w:szCs w:val="22"/>
        </w:rPr>
        <w:t>2013 - Present</w:t>
      </w:r>
    </w:p>
    <w:p w14:paraId="673A7D84" w14:textId="25D0EE86" w:rsidR="00E035C4" w:rsidRPr="00621499" w:rsidRDefault="00E035C4" w:rsidP="003B0FC7">
      <w:pPr>
        <w:numPr>
          <w:ilvl w:val="0"/>
          <w:numId w:val="1"/>
        </w:numPr>
        <w:spacing w:line="276" w:lineRule="auto"/>
        <w:rPr>
          <w:bCs/>
          <w:szCs w:val="22"/>
        </w:rPr>
      </w:pPr>
      <w:r w:rsidRPr="00621499">
        <w:rPr>
          <w:bCs/>
          <w:szCs w:val="22"/>
        </w:rPr>
        <w:t>Health Professional Council of South Africa (HPCSA)</w:t>
      </w:r>
      <w:r w:rsidRPr="00621499">
        <w:rPr>
          <w:bCs/>
          <w:szCs w:val="22"/>
        </w:rPr>
        <w:tab/>
      </w:r>
      <w:r w:rsidR="003B0FC7" w:rsidRPr="00621499">
        <w:rPr>
          <w:bCs/>
          <w:szCs w:val="22"/>
        </w:rPr>
        <w:t xml:space="preserve">  </w:t>
      </w:r>
      <w:r w:rsidRPr="00621499">
        <w:rPr>
          <w:bCs/>
          <w:szCs w:val="22"/>
        </w:rPr>
        <w:tab/>
      </w:r>
      <w:r w:rsidRPr="00621499">
        <w:rPr>
          <w:bCs/>
          <w:szCs w:val="22"/>
        </w:rPr>
        <w:tab/>
      </w:r>
      <w:r w:rsidRPr="00621499">
        <w:rPr>
          <w:bCs/>
          <w:szCs w:val="22"/>
        </w:rPr>
        <w:tab/>
        <w:t xml:space="preserve"> </w:t>
      </w:r>
      <w:r w:rsidR="003B0FC7" w:rsidRPr="00621499">
        <w:rPr>
          <w:b/>
          <w:bCs/>
          <w:szCs w:val="22"/>
        </w:rPr>
        <w:t>20</w:t>
      </w:r>
      <w:r w:rsidRPr="00621499">
        <w:rPr>
          <w:b/>
          <w:bCs/>
          <w:szCs w:val="22"/>
        </w:rPr>
        <w:t xml:space="preserve">10 </w:t>
      </w:r>
      <w:r w:rsidR="003B0FC7" w:rsidRPr="00621499">
        <w:rPr>
          <w:b/>
          <w:bCs/>
          <w:szCs w:val="22"/>
        </w:rPr>
        <w:t>– Present</w:t>
      </w:r>
    </w:p>
    <w:p w14:paraId="3F63EFB1" w14:textId="53F5BB8B" w:rsidR="00EC4A39" w:rsidRPr="000A568B" w:rsidRDefault="003B0FC7" w:rsidP="003B0FC7">
      <w:pPr>
        <w:numPr>
          <w:ilvl w:val="0"/>
          <w:numId w:val="1"/>
        </w:numPr>
        <w:spacing w:line="276" w:lineRule="auto"/>
        <w:rPr>
          <w:b/>
          <w:szCs w:val="22"/>
        </w:rPr>
      </w:pPr>
      <w:r w:rsidRPr="000A568B">
        <w:rPr>
          <w:bCs/>
          <w:szCs w:val="22"/>
        </w:rPr>
        <w:t xml:space="preserve">Member, Medical and Dental Council of Nigeria </w:t>
      </w:r>
      <w:r w:rsidRPr="000A568B">
        <w:rPr>
          <w:bCs/>
          <w:szCs w:val="22"/>
        </w:rPr>
        <w:tab/>
      </w:r>
      <w:r w:rsidRPr="000A568B">
        <w:rPr>
          <w:bCs/>
          <w:szCs w:val="22"/>
        </w:rPr>
        <w:tab/>
      </w:r>
      <w:r w:rsidRPr="000A568B">
        <w:rPr>
          <w:bCs/>
          <w:szCs w:val="22"/>
        </w:rPr>
        <w:tab/>
      </w:r>
      <w:r w:rsidRPr="000A568B">
        <w:rPr>
          <w:bCs/>
          <w:szCs w:val="22"/>
        </w:rPr>
        <w:tab/>
        <w:t xml:space="preserve">      </w:t>
      </w:r>
      <w:r w:rsidR="009643E7" w:rsidRPr="000A568B">
        <w:rPr>
          <w:bCs/>
          <w:szCs w:val="22"/>
        </w:rPr>
        <w:tab/>
      </w:r>
      <w:r w:rsidR="00416019" w:rsidRPr="000A568B">
        <w:rPr>
          <w:bCs/>
          <w:szCs w:val="22"/>
        </w:rPr>
        <w:t xml:space="preserve"> </w:t>
      </w:r>
      <w:r w:rsidRPr="000A568B">
        <w:rPr>
          <w:b/>
          <w:bCs/>
          <w:szCs w:val="22"/>
        </w:rPr>
        <w:t>200</w:t>
      </w:r>
      <w:r w:rsidR="00E035C4" w:rsidRPr="000A568B">
        <w:rPr>
          <w:b/>
          <w:bCs/>
          <w:szCs w:val="22"/>
        </w:rPr>
        <w:t>5</w:t>
      </w:r>
      <w:r w:rsidRPr="000A568B">
        <w:rPr>
          <w:b/>
          <w:bCs/>
          <w:szCs w:val="22"/>
        </w:rPr>
        <w:t xml:space="preserve"> – Present</w:t>
      </w:r>
    </w:p>
    <w:p w14:paraId="2570C9C8" w14:textId="77777777" w:rsidR="00A61A8A" w:rsidRDefault="00A61A8A" w:rsidP="003B0FC7">
      <w:pPr>
        <w:rPr>
          <w:b/>
          <w:szCs w:val="22"/>
        </w:rPr>
      </w:pPr>
    </w:p>
    <w:p w14:paraId="7401097F" w14:textId="77777777" w:rsidR="00A61A8A" w:rsidRDefault="00A61A8A" w:rsidP="003B0FC7">
      <w:pPr>
        <w:rPr>
          <w:b/>
          <w:szCs w:val="22"/>
        </w:rPr>
      </w:pPr>
    </w:p>
    <w:p w14:paraId="476A4874" w14:textId="77777777" w:rsidR="00A61A8A" w:rsidRDefault="00A61A8A" w:rsidP="003B0FC7">
      <w:pPr>
        <w:rPr>
          <w:b/>
          <w:szCs w:val="22"/>
        </w:rPr>
      </w:pPr>
    </w:p>
    <w:p w14:paraId="77EF1DDB" w14:textId="66D6543B" w:rsidR="003B0FC7" w:rsidRPr="00621499" w:rsidRDefault="003B0FC7" w:rsidP="003B0FC7">
      <w:pPr>
        <w:rPr>
          <w:b/>
          <w:szCs w:val="22"/>
        </w:rPr>
      </w:pPr>
      <w:r w:rsidRPr="00621499">
        <w:rPr>
          <w:b/>
          <w:szCs w:val="22"/>
        </w:rPr>
        <w:t>VOLUNTEER EXPERIENCE</w:t>
      </w:r>
    </w:p>
    <w:p w14:paraId="2B59627B" w14:textId="77777777" w:rsidR="003B0FC7" w:rsidRPr="00621499" w:rsidRDefault="001154C7" w:rsidP="003B0FC7">
      <w:pPr>
        <w:rPr>
          <w:b/>
          <w:bCs/>
          <w:color w:val="000000"/>
          <w:sz w:val="22"/>
          <w:szCs w:val="20"/>
        </w:rPr>
      </w:pPr>
      <w:r>
        <w:rPr>
          <w:color w:val="000000"/>
          <w:sz w:val="18"/>
          <w:szCs w:val="16"/>
        </w:rPr>
        <w:pict w14:anchorId="55D912F6">
          <v:rect id="_x0000_i1033" style="width:0;height:1.5pt" o:hralign="center" o:hrstd="t" o:hr="t" fillcolor="#a0a0a0" stroked="f"/>
        </w:pict>
      </w:r>
    </w:p>
    <w:p w14:paraId="1F23CF58" w14:textId="344F66DD" w:rsidR="00297592" w:rsidRPr="00621499" w:rsidRDefault="00E035C4" w:rsidP="00E035C4">
      <w:pPr>
        <w:numPr>
          <w:ilvl w:val="0"/>
          <w:numId w:val="1"/>
        </w:numPr>
        <w:spacing w:line="276" w:lineRule="auto"/>
        <w:rPr>
          <w:b/>
          <w:szCs w:val="22"/>
        </w:rPr>
      </w:pPr>
      <w:r w:rsidRPr="00621499">
        <w:rPr>
          <w:bCs/>
          <w:szCs w:val="22"/>
        </w:rPr>
        <w:t>Research Assistant, School of Public Health, University of Western Cape</w:t>
      </w:r>
      <w:r w:rsidRPr="00621499">
        <w:rPr>
          <w:bCs/>
          <w:szCs w:val="22"/>
        </w:rPr>
        <w:tab/>
      </w:r>
      <w:r w:rsidR="009643E7" w:rsidRPr="00621499">
        <w:rPr>
          <w:bCs/>
          <w:szCs w:val="22"/>
        </w:rPr>
        <w:tab/>
      </w:r>
      <w:r w:rsidR="00416019" w:rsidRPr="00621499">
        <w:rPr>
          <w:bCs/>
          <w:szCs w:val="22"/>
        </w:rPr>
        <w:t xml:space="preserve"> </w:t>
      </w:r>
      <w:r w:rsidRPr="00621499">
        <w:rPr>
          <w:b/>
          <w:bCs/>
          <w:szCs w:val="22"/>
        </w:rPr>
        <w:t>Apr-Oct 2009</w:t>
      </w:r>
    </w:p>
    <w:p w14:paraId="3B199D45" w14:textId="77777777" w:rsidR="00692AA0" w:rsidRPr="00621499" w:rsidRDefault="00692AA0" w:rsidP="00692AA0">
      <w:pPr>
        <w:numPr>
          <w:ilvl w:val="0"/>
          <w:numId w:val="1"/>
        </w:numPr>
        <w:spacing w:line="276" w:lineRule="auto"/>
        <w:rPr>
          <w:szCs w:val="22"/>
        </w:rPr>
      </w:pPr>
      <w:r w:rsidRPr="00621499">
        <w:rPr>
          <w:szCs w:val="22"/>
        </w:rPr>
        <w:t xml:space="preserve">Research Adjudicator, Public Health Research Institute, Hamilton </w:t>
      </w:r>
    </w:p>
    <w:p w14:paraId="6D0A6E31" w14:textId="66B7C3B9" w:rsidR="00692AA0" w:rsidRPr="00621499" w:rsidRDefault="00692AA0" w:rsidP="00E943A4">
      <w:pPr>
        <w:spacing w:line="276" w:lineRule="auto"/>
        <w:ind w:left="422"/>
        <w:rPr>
          <w:szCs w:val="22"/>
        </w:rPr>
      </w:pPr>
      <w:r w:rsidRPr="00621499">
        <w:rPr>
          <w:szCs w:val="22"/>
        </w:rPr>
        <w:t xml:space="preserve">PURE Study (CAPE TOWN).        </w:t>
      </w:r>
      <w:r w:rsidRPr="00621499">
        <w:rPr>
          <w:szCs w:val="22"/>
        </w:rPr>
        <w:tab/>
      </w:r>
      <w:r w:rsidRPr="00621499">
        <w:rPr>
          <w:szCs w:val="22"/>
        </w:rPr>
        <w:tab/>
      </w:r>
      <w:r w:rsidRPr="00621499">
        <w:rPr>
          <w:szCs w:val="22"/>
        </w:rPr>
        <w:tab/>
      </w:r>
      <w:r w:rsidRPr="00621499">
        <w:rPr>
          <w:szCs w:val="22"/>
        </w:rPr>
        <w:tab/>
      </w:r>
      <w:r w:rsidRPr="00621499">
        <w:rPr>
          <w:szCs w:val="22"/>
        </w:rPr>
        <w:tab/>
      </w:r>
      <w:r w:rsidRPr="00621499">
        <w:rPr>
          <w:szCs w:val="22"/>
        </w:rPr>
        <w:tab/>
      </w:r>
      <w:r w:rsidR="009643E7" w:rsidRPr="00621499">
        <w:rPr>
          <w:szCs w:val="22"/>
        </w:rPr>
        <w:tab/>
      </w:r>
      <w:r w:rsidR="00621499">
        <w:rPr>
          <w:szCs w:val="22"/>
        </w:rPr>
        <w:t xml:space="preserve"> </w:t>
      </w:r>
      <w:r w:rsidRPr="00621499">
        <w:rPr>
          <w:b/>
          <w:szCs w:val="22"/>
        </w:rPr>
        <w:t xml:space="preserve">Jun 2017 - </w:t>
      </w:r>
      <w:r w:rsidR="00621499" w:rsidRPr="00621499">
        <w:rPr>
          <w:b/>
          <w:szCs w:val="22"/>
        </w:rPr>
        <w:t>Present</w:t>
      </w:r>
      <w:r w:rsidRPr="00621499">
        <w:rPr>
          <w:szCs w:val="22"/>
        </w:rPr>
        <w:t xml:space="preserve"> </w:t>
      </w:r>
    </w:p>
    <w:sectPr w:rsidR="00692AA0" w:rsidRPr="00621499" w:rsidSect="00EB6273">
      <w:headerReference w:type="default" r:id="rId9"/>
      <w:footerReference w:type="default" r:id="rId10"/>
      <w:pgSz w:w="12240" w:h="15840" w:code="1"/>
      <w:pgMar w:top="270" w:right="540" w:bottom="90" w:left="720" w:header="397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C57D56" w14:textId="77777777" w:rsidR="001B39E1" w:rsidRDefault="001B39E1">
      <w:r>
        <w:separator/>
      </w:r>
    </w:p>
  </w:endnote>
  <w:endnote w:type="continuationSeparator" w:id="0">
    <w:p w14:paraId="097EC665" w14:textId="77777777" w:rsidR="001B39E1" w:rsidRDefault="001B3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187515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320F64" w14:textId="77777777" w:rsidR="00F616BA" w:rsidRDefault="00F616B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27B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1855E39" w14:textId="77777777" w:rsidR="00F616BA" w:rsidRDefault="00F616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2B3F70" w14:textId="77777777" w:rsidR="001B39E1" w:rsidRDefault="001B39E1">
      <w:r>
        <w:separator/>
      </w:r>
    </w:p>
  </w:footnote>
  <w:footnote w:type="continuationSeparator" w:id="0">
    <w:p w14:paraId="4EC227BF" w14:textId="77777777" w:rsidR="001B39E1" w:rsidRDefault="001B39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4F5CD3" w14:textId="77777777" w:rsidR="002C1FFA" w:rsidRPr="007C05B1" w:rsidRDefault="002C1FFA" w:rsidP="00A50DA6">
    <w:pPr>
      <w:pStyle w:val="Header"/>
      <w:jc w:val="right"/>
      <w:rPr>
        <w:rFonts w:ascii="Century Gothic" w:hAnsi="Century Gothic"/>
        <w:b/>
        <w:color w:val="CC3366"/>
        <w:sz w:val="28"/>
        <w:szCs w:val="28"/>
      </w:rPr>
    </w:pPr>
    <w:r>
      <w:rPr>
        <w:rFonts w:ascii="Century Gothic" w:hAnsi="Century Gothic"/>
        <w:b/>
        <w:noProof/>
        <w:color w:val="CC3366"/>
        <w:sz w:val="28"/>
        <w:szCs w:val="28"/>
        <w:lang w:val="en-CA" w:eastAsia="en-CA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06F53"/>
    <w:multiLevelType w:val="hybridMultilevel"/>
    <w:tmpl w:val="213AF456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87616"/>
    <w:multiLevelType w:val="hybridMultilevel"/>
    <w:tmpl w:val="1E481266"/>
    <w:lvl w:ilvl="0" w:tplc="C1788B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B6BCD"/>
    <w:multiLevelType w:val="hybridMultilevel"/>
    <w:tmpl w:val="CFB02104"/>
    <w:lvl w:ilvl="0" w:tplc="C1788B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1790C"/>
    <w:multiLevelType w:val="hybridMultilevel"/>
    <w:tmpl w:val="8662BC22"/>
    <w:lvl w:ilvl="0" w:tplc="EEA82176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84334"/>
    <w:multiLevelType w:val="hybridMultilevel"/>
    <w:tmpl w:val="A3ACA896"/>
    <w:lvl w:ilvl="0" w:tplc="FF006FBE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03C5A"/>
    <w:multiLevelType w:val="hybridMultilevel"/>
    <w:tmpl w:val="7EA2A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D95AB6"/>
    <w:multiLevelType w:val="hybridMultilevel"/>
    <w:tmpl w:val="91865CB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69597C"/>
    <w:multiLevelType w:val="hybridMultilevel"/>
    <w:tmpl w:val="335A4C2A"/>
    <w:lvl w:ilvl="0" w:tplc="C1788B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B78DF"/>
    <w:multiLevelType w:val="hybridMultilevel"/>
    <w:tmpl w:val="C4CC4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1B161C"/>
    <w:multiLevelType w:val="hybridMultilevel"/>
    <w:tmpl w:val="FFB21BE8"/>
    <w:lvl w:ilvl="0" w:tplc="C1788B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C507D6"/>
    <w:multiLevelType w:val="hybridMultilevel"/>
    <w:tmpl w:val="935470A6"/>
    <w:lvl w:ilvl="0" w:tplc="C1788B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443EB"/>
    <w:multiLevelType w:val="hybridMultilevel"/>
    <w:tmpl w:val="BFE66016"/>
    <w:lvl w:ilvl="0" w:tplc="E4AE9D74">
      <w:start w:val="1"/>
      <w:numFmt w:val="bullet"/>
      <w:lvlText w:val="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32DB1"/>
    <w:multiLevelType w:val="hybridMultilevel"/>
    <w:tmpl w:val="B0DC8FA6"/>
    <w:lvl w:ilvl="0" w:tplc="C1788B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F54316"/>
    <w:multiLevelType w:val="hybridMultilevel"/>
    <w:tmpl w:val="6A220112"/>
    <w:lvl w:ilvl="0" w:tplc="550E7504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F27070"/>
    <w:multiLevelType w:val="hybridMultilevel"/>
    <w:tmpl w:val="783C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016371"/>
    <w:multiLevelType w:val="hybridMultilevel"/>
    <w:tmpl w:val="7020D85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64E3592"/>
    <w:multiLevelType w:val="hybridMultilevel"/>
    <w:tmpl w:val="9D626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A03E8"/>
    <w:multiLevelType w:val="hybridMultilevel"/>
    <w:tmpl w:val="37E6C5B8"/>
    <w:lvl w:ilvl="0" w:tplc="C1788B4C">
      <w:start w:val="1"/>
      <w:numFmt w:val="bullet"/>
      <w:lvlText w:val=""/>
      <w:lvlJc w:val="left"/>
      <w:pPr>
        <w:tabs>
          <w:tab w:val="num" w:pos="638"/>
        </w:tabs>
        <w:ind w:left="638" w:hanging="216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862"/>
        </w:tabs>
        <w:ind w:left="18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2"/>
        </w:tabs>
        <w:ind w:left="2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2"/>
        </w:tabs>
        <w:ind w:left="3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2"/>
        </w:tabs>
        <w:ind w:left="40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2"/>
        </w:tabs>
        <w:ind w:left="4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2"/>
        </w:tabs>
        <w:ind w:left="5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2"/>
        </w:tabs>
        <w:ind w:left="61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2"/>
        </w:tabs>
        <w:ind w:left="6902" w:hanging="360"/>
      </w:pPr>
      <w:rPr>
        <w:rFonts w:ascii="Wingdings" w:hAnsi="Wingdings" w:hint="default"/>
      </w:rPr>
    </w:lvl>
  </w:abstractNum>
  <w:abstractNum w:abstractNumId="18" w15:restartNumberingAfterBreak="0">
    <w:nsid w:val="5B5224E2"/>
    <w:multiLevelType w:val="hybridMultilevel"/>
    <w:tmpl w:val="62D277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9D38DB"/>
    <w:multiLevelType w:val="hybridMultilevel"/>
    <w:tmpl w:val="C138F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271096"/>
    <w:multiLevelType w:val="hybridMultilevel"/>
    <w:tmpl w:val="CA9697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B62A8E"/>
    <w:multiLevelType w:val="hybridMultilevel"/>
    <w:tmpl w:val="D11E18EA"/>
    <w:lvl w:ilvl="0" w:tplc="C1788B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6C424F"/>
    <w:multiLevelType w:val="hybridMultilevel"/>
    <w:tmpl w:val="3266C11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7DC362F3"/>
    <w:multiLevelType w:val="hybridMultilevel"/>
    <w:tmpl w:val="9D4AC8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985F05"/>
    <w:multiLevelType w:val="hybridMultilevel"/>
    <w:tmpl w:val="36B630F4"/>
    <w:lvl w:ilvl="0" w:tplc="FF006FBE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13"/>
  </w:num>
  <w:num w:numId="4">
    <w:abstractNumId w:val="24"/>
  </w:num>
  <w:num w:numId="5">
    <w:abstractNumId w:val="11"/>
  </w:num>
  <w:num w:numId="6">
    <w:abstractNumId w:val="4"/>
  </w:num>
  <w:num w:numId="7">
    <w:abstractNumId w:val="16"/>
  </w:num>
  <w:num w:numId="8">
    <w:abstractNumId w:val="19"/>
  </w:num>
  <w:num w:numId="9">
    <w:abstractNumId w:val="22"/>
  </w:num>
  <w:num w:numId="10">
    <w:abstractNumId w:val="14"/>
  </w:num>
  <w:num w:numId="11">
    <w:abstractNumId w:val="20"/>
  </w:num>
  <w:num w:numId="12">
    <w:abstractNumId w:val="2"/>
  </w:num>
  <w:num w:numId="13">
    <w:abstractNumId w:val="9"/>
  </w:num>
  <w:num w:numId="14">
    <w:abstractNumId w:val="0"/>
  </w:num>
  <w:num w:numId="15">
    <w:abstractNumId w:val="8"/>
  </w:num>
  <w:num w:numId="16">
    <w:abstractNumId w:val="15"/>
  </w:num>
  <w:num w:numId="17">
    <w:abstractNumId w:val="1"/>
  </w:num>
  <w:num w:numId="18">
    <w:abstractNumId w:val="5"/>
  </w:num>
  <w:num w:numId="19">
    <w:abstractNumId w:val="7"/>
  </w:num>
  <w:num w:numId="20">
    <w:abstractNumId w:val="12"/>
  </w:num>
  <w:num w:numId="21">
    <w:abstractNumId w:val="6"/>
  </w:num>
  <w:num w:numId="22">
    <w:abstractNumId w:val="18"/>
  </w:num>
  <w:num w:numId="23">
    <w:abstractNumId w:val="21"/>
  </w:num>
  <w:num w:numId="24">
    <w:abstractNumId w:val="23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4097">
      <o:colormru v:ext="edit" colors="#e0e0e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022"/>
    <w:rsid w:val="0000271B"/>
    <w:rsid w:val="000070D8"/>
    <w:rsid w:val="00011C20"/>
    <w:rsid w:val="00011EA8"/>
    <w:rsid w:val="00014BFA"/>
    <w:rsid w:val="00024134"/>
    <w:rsid w:val="00024C8E"/>
    <w:rsid w:val="00025D28"/>
    <w:rsid w:val="000261FC"/>
    <w:rsid w:val="00031DFD"/>
    <w:rsid w:val="00031E8D"/>
    <w:rsid w:val="0003245D"/>
    <w:rsid w:val="0003384D"/>
    <w:rsid w:val="000378C0"/>
    <w:rsid w:val="000413F6"/>
    <w:rsid w:val="00042E88"/>
    <w:rsid w:val="00051A1C"/>
    <w:rsid w:val="00051AFA"/>
    <w:rsid w:val="0005641F"/>
    <w:rsid w:val="000571CD"/>
    <w:rsid w:val="0005754B"/>
    <w:rsid w:val="000638A3"/>
    <w:rsid w:val="00064116"/>
    <w:rsid w:val="0006526B"/>
    <w:rsid w:val="00065626"/>
    <w:rsid w:val="00065960"/>
    <w:rsid w:val="00066F10"/>
    <w:rsid w:val="00066F77"/>
    <w:rsid w:val="000679D8"/>
    <w:rsid w:val="00071B92"/>
    <w:rsid w:val="000743B4"/>
    <w:rsid w:val="0007579D"/>
    <w:rsid w:val="00075C69"/>
    <w:rsid w:val="0008251E"/>
    <w:rsid w:val="00087682"/>
    <w:rsid w:val="00090B8F"/>
    <w:rsid w:val="00090F5B"/>
    <w:rsid w:val="00094F32"/>
    <w:rsid w:val="000962DB"/>
    <w:rsid w:val="000A398E"/>
    <w:rsid w:val="000A568B"/>
    <w:rsid w:val="000B5C59"/>
    <w:rsid w:val="000C25AC"/>
    <w:rsid w:val="000C2DDE"/>
    <w:rsid w:val="000C51F7"/>
    <w:rsid w:val="000C5A79"/>
    <w:rsid w:val="000C6104"/>
    <w:rsid w:val="000D168A"/>
    <w:rsid w:val="000D2CA6"/>
    <w:rsid w:val="000D4AA8"/>
    <w:rsid w:val="000D4BAF"/>
    <w:rsid w:val="000D51D2"/>
    <w:rsid w:val="000E1B01"/>
    <w:rsid w:val="000E2F64"/>
    <w:rsid w:val="000E4473"/>
    <w:rsid w:val="000E69F8"/>
    <w:rsid w:val="000F028F"/>
    <w:rsid w:val="000F1F23"/>
    <w:rsid w:val="001019AB"/>
    <w:rsid w:val="00101C4D"/>
    <w:rsid w:val="00104F0B"/>
    <w:rsid w:val="001154C7"/>
    <w:rsid w:val="00125B4E"/>
    <w:rsid w:val="00130C53"/>
    <w:rsid w:val="001320BB"/>
    <w:rsid w:val="00135E96"/>
    <w:rsid w:val="0013641C"/>
    <w:rsid w:val="001405CD"/>
    <w:rsid w:val="00140F11"/>
    <w:rsid w:val="00141EAE"/>
    <w:rsid w:val="00153659"/>
    <w:rsid w:val="00153FA1"/>
    <w:rsid w:val="0015494C"/>
    <w:rsid w:val="001553B6"/>
    <w:rsid w:val="00155BFA"/>
    <w:rsid w:val="0015717D"/>
    <w:rsid w:val="00161950"/>
    <w:rsid w:val="00163FD6"/>
    <w:rsid w:val="00165099"/>
    <w:rsid w:val="00165EA8"/>
    <w:rsid w:val="0016721E"/>
    <w:rsid w:val="0017197C"/>
    <w:rsid w:val="00173B97"/>
    <w:rsid w:val="00175F20"/>
    <w:rsid w:val="0017626B"/>
    <w:rsid w:val="001816C0"/>
    <w:rsid w:val="00181750"/>
    <w:rsid w:val="0018289F"/>
    <w:rsid w:val="00184600"/>
    <w:rsid w:val="00184CDE"/>
    <w:rsid w:val="00186D31"/>
    <w:rsid w:val="00192807"/>
    <w:rsid w:val="00195016"/>
    <w:rsid w:val="001A0B8C"/>
    <w:rsid w:val="001A13E4"/>
    <w:rsid w:val="001A1704"/>
    <w:rsid w:val="001A1FEE"/>
    <w:rsid w:val="001A4238"/>
    <w:rsid w:val="001A4FFB"/>
    <w:rsid w:val="001B294E"/>
    <w:rsid w:val="001B2A22"/>
    <w:rsid w:val="001B39E1"/>
    <w:rsid w:val="001B52EC"/>
    <w:rsid w:val="001B678A"/>
    <w:rsid w:val="001C1401"/>
    <w:rsid w:val="001C34DF"/>
    <w:rsid w:val="001C5F14"/>
    <w:rsid w:val="001C663A"/>
    <w:rsid w:val="001D119E"/>
    <w:rsid w:val="001D1493"/>
    <w:rsid w:val="001D4C92"/>
    <w:rsid w:val="001E1609"/>
    <w:rsid w:val="001E2447"/>
    <w:rsid w:val="001E25F7"/>
    <w:rsid w:val="001F27AC"/>
    <w:rsid w:val="001F4758"/>
    <w:rsid w:val="00201071"/>
    <w:rsid w:val="002028CA"/>
    <w:rsid w:val="00204B1A"/>
    <w:rsid w:val="002177C0"/>
    <w:rsid w:val="00226AE4"/>
    <w:rsid w:val="00226D01"/>
    <w:rsid w:val="0023132C"/>
    <w:rsid w:val="00235609"/>
    <w:rsid w:val="00236BEC"/>
    <w:rsid w:val="002412B8"/>
    <w:rsid w:val="00243725"/>
    <w:rsid w:val="00243C0A"/>
    <w:rsid w:val="0024480C"/>
    <w:rsid w:val="00250BC3"/>
    <w:rsid w:val="00253FFE"/>
    <w:rsid w:val="00261B43"/>
    <w:rsid w:val="00262F9C"/>
    <w:rsid w:val="00264F46"/>
    <w:rsid w:val="002673F8"/>
    <w:rsid w:val="0027226D"/>
    <w:rsid w:val="002726EB"/>
    <w:rsid w:val="00274BCE"/>
    <w:rsid w:val="00277247"/>
    <w:rsid w:val="002818B8"/>
    <w:rsid w:val="0028397B"/>
    <w:rsid w:val="0028692F"/>
    <w:rsid w:val="00290B7A"/>
    <w:rsid w:val="00291F80"/>
    <w:rsid w:val="00292D87"/>
    <w:rsid w:val="00296DDC"/>
    <w:rsid w:val="0029717C"/>
    <w:rsid w:val="00297592"/>
    <w:rsid w:val="002A0DE2"/>
    <w:rsid w:val="002A209F"/>
    <w:rsid w:val="002A42D3"/>
    <w:rsid w:val="002A7809"/>
    <w:rsid w:val="002C0FE4"/>
    <w:rsid w:val="002C1FFA"/>
    <w:rsid w:val="002C30CC"/>
    <w:rsid w:val="002C5156"/>
    <w:rsid w:val="002D1CC9"/>
    <w:rsid w:val="002D503E"/>
    <w:rsid w:val="002D7942"/>
    <w:rsid w:val="002E19E5"/>
    <w:rsid w:val="002E1AF5"/>
    <w:rsid w:val="002E27FA"/>
    <w:rsid w:val="002E3FA6"/>
    <w:rsid w:val="002E6146"/>
    <w:rsid w:val="002E685B"/>
    <w:rsid w:val="002F09E8"/>
    <w:rsid w:val="002F4028"/>
    <w:rsid w:val="002F7B58"/>
    <w:rsid w:val="00300A63"/>
    <w:rsid w:val="00300F42"/>
    <w:rsid w:val="00302AD2"/>
    <w:rsid w:val="003047F3"/>
    <w:rsid w:val="00307751"/>
    <w:rsid w:val="003104EC"/>
    <w:rsid w:val="003121E7"/>
    <w:rsid w:val="0031237F"/>
    <w:rsid w:val="00312825"/>
    <w:rsid w:val="003148BB"/>
    <w:rsid w:val="00316678"/>
    <w:rsid w:val="00316860"/>
    <w:rsid w:val="003171CC"/>
    <w:rsid w:val="0032475D"/>
    <w:rsid w:val="00326125"/>
    <w:rsid w:val="00327396"/>
    <w:rsid w:val="00333D7D"/>
    <w:rsid w:val="00341491"/>
    <w:rsid w:val="00342D74"/>
    <w:rsid w:val="00345895"/>
    <w:rsid w:val="00346CC5"/>
    <w:rsid w:val="00350589"/>
    <w:rsid w:val="003530F2"/>
    <w:rsid w:val="00362DFD"/>
    <w:rsid w:val="00362FFA"/>
    <w:rsid w:val="0036437E"/>
    <w:rsid w:val="003736E2"/>
    <w:rsid w:val="00376A5F"/>
    <w:rsid w:val="00376B1C"/>
    <w:rsid w:val="00380597"/>
    <w:rsid w:val="003819AC"/>
    <w:rsid w:val="00386419"/>
    <w:rsid w:val="00393592"/>
    <w:rsid w:val="0039412C"/>
    <w:rsid w:val="0039438D"/>
    <w:rsid w:val="00394D3B"/>
    <w:rsid w:val="00396D9B"/>
    <w:rsid w:val="003A0349"/>
    <w:rsid w:val="003A5883"/>
    <w:rsid w:val="003B068B"/>
    <w:rsid w:val="003B0FC7"/>
    <w:rsid w:val="003B3C9D"/>
    <w:rsid w:val="003B3D61"/>
    <w:rsid w:val="003B425F"/>
    <w:rsid w:val="003B4DA7"/>
    <w:rsid w:val="003B6B79"/>
    <w:rsid w:val="003C0A04"/>
    <w:rsid w:val="003C220B"/>
    <w:rsid w:val="003C225A"/>
    <w:rsid w:val="003C2A32"/>
    <w:rsid w:val="003D0238"/>
    <w:rsid w:val="003D1080"/>
    <w:rsid w:val="003D7046"/>
    <w:rsid w:val="003E38D3"/>
    <w:rsid w:val="003E4C1A"/>
    <w:rsid w:val="003F0365"/>
    <w:rsid w:val="003F5CD0"/>
    <w:rsid w:val="003F6D94"/>
    <w:rsid w:val="003F7D66"/>
    <w:rsid w:val="00406AFB"/>
    <w:rsid w:val="00407400"/>
    <w:rsid w:val="00415492"/>
    <w:rsid w:val="00416019"/>
    <w:rsid w:val="00416673"/>
    <w:rsid w:val="00417DC9"/>
    <w:rsid w:val="00422DBB"/>
    <w:rsid w:val="00423284"/>
    <w:rsid w:val="00424E5A"/>
    <w:rsid w:val="004335EA"/>
    <w:rsid w:val="00434A57"/>
    <w:rsid w:val="00434ED0"/>
    <w:rsid w:val="00435342"/>
    <w:rsid w:val="00440783"/>
    <w:rsid w:val="0044139C"/>
    <w:rsid w:val="00441FBD"/>
    <w:rsid w:val="00446354"/>
    <w:rsid w:val="00454053"/>
    <w:rsid w:val="00456540"/>
    <w:rsid w:val="00456F3C"/>
    <w:rsid w:val="00460E27"/>
    <w:rsid w:val="00460FD2"/>
    <w:rsid w:val="00466653"/>
    <w:rsid w:val="00471AF9"/>
    <w:rsid w:val="00473370"/>
    <w:rsid w:val="004741C9"/>
    <w:rsid w:val="00474546"/>
    <w:rsid w:val="00474786"/>
    <w:rsid w:val="00475E47"/>
    <w:rsid w:val="00477285"/>
    <w:rsid w:val="00480735"/>
    <w:rsid w:val="00481495"/>
    <w:rsid w:val="004834B8"/>
    <w:rsid w:val="00483566"/>
    <w:rsid w:val="00484D34"/>
    <w:rsid w:val="00490F3A"/>
    <w:rsid w:val="00491F92"/>
    <w:rsid w:val="0049412C"/>
    <w:rsid w:val="00494425"/>
    <w:rsid w:val="004A1CFF"/>
    <w:rsid w:val="004A4CA0"/>
    <w:rsid w:val="004C1F85"/>
    <w:rsid w:val="004C5AB7"/>
    <w:rsid w:val="004C5FD6"/>
    <w:rsid w:val="004C7178"/>
    <w:rsid w:val="004D0A06"/>
    <w:rsid w:val="004D3F68"/>
    <w:rsid w:val="004D7C6D"/>
    <w:rsid w:val="004E1F7A"/>
    <w:rsid w:val="004E2B03"/>
    <w:rsid w:val="004E34E8"/>
    <w:rsid w:val="004E5AA1"/>
    <w:rsid w:val="004E5AA6"/>
    <w:rsid w:val="004F1DB5"/>
    <w:rsid w:val="004F61FE"/>
    <w:rsid w:val="004F6AC8"/>
    <w:rsid w:val="004F6D1F"/>
    <w:rsid w:val="004F761B"/>
    <w:rsid w:val="004F7AA1"/>
    <w:rsid w:val="004F7BFF"/>
    <w:rsid w:val="00500217"/>
    <w:rsid w:val="00500FA9"/>
    <w:rsid w:val="0050319B"/>
    <w:rsid w:val="005039D6"/>
    <w:rsid w:val="005052A6"/>
    <w:rsid w:val="00505C6F"/>
    <w:rsid w:val="005107A3"/>
    <w:rsid w:val="005110D4"/>
    <w:rsid w:val="00521094"/>
    <w:rsid w:val="00522A19"/>
    <w:rsid w:val="00522A3C"/>
    <w:rsid w:val="00523E33"/>
    <w:rsid w:val="00540063"/>
    <w:rsid w:val="00542D76"/>
    <w:rsid w:val="00551DC2"/>
    <w:rsid w:val="005558DD"/>
    <w:rsid w:val="00572013"/>
    <w:rsid w:val="005720CB"/>
    <w:rsid w:val="005747F8"/>
    <w:rsid w:val="00580D11"/>
    <w:rsid w:val="00583E89"/>
    <w:rsid w:val="00593193"/>
    <w:rsid w:val="00596A8A"/>
    <w:rsid w:val="005B0882"/>
    <w:rsid w:val="005B2D53"/>
    <w:rsid w:val="005B53AF"/>
    <w:rsid w:val="005B6FE6"/>
    <w:rsid w:val="005B7721"/>
    <w:rsid w:val="005C1BDE"/>
    <w:rsid w:val="005C234B"/>
    <w:rsid w:val="005C4352"/>
    <w:rsid w:val="005C435C"/>
    <w:rsid w:val="005C732E"/>
    <w:rsid w:val="005D3DEA"/>
    <w:rsid w:val="005D470E"/>
    <w:rsid w:val="005D63BC"/>
    <w:rsid w:val="005E29AF"/>
    <w:rsid w:val="005E2BD7"/>
    <w:rsid w:val="005E2F45"/>
    <w:rsid w:val="005E330B"/>
    <w:rsid w:val="005E3AC9"/>
    <w:rsid w:val="005E6675"/>
    <w:rsid w:val="005F083A"/>
    <w:rsid w:val="005F2B8B"/>
    <w:rsid w:val="005F49A7"/>
    <w:rsid w:val="005F51BD"/>
    <w:rsid w:val="005F5B35"/>
    <w:rsid w:val="005F776B"/>
    <w:rsid w:val="00601E31"/>
    <w:rsid w:val="0060316D"/>
    <w:rsid w:val="0060746B"/>
    <w:rsid w:val="00607C3E"/>
    <w:rsid w:val="00607EC7"/>
    <w:rsid w:val="00611B05"/>
    <w:rsid w:val="00611CDB"/>
    <w:rsid w:val="0061332F"/>
    <w:rsid w:val="00613603"/>
    <w:rsid w:val="006152D2"/>
    <w:rsid w:val="00615B57"/>
    <w:rsid w:val="00621499"/>
    <w:rsid w:val="00621B2D"/>
    <w:rsid w:val="00622BCD"/>
    <w:rsid w:val="00622FC6"/>
    <w:rsid w:val="00625D2B"/>
    <w:rsid w:val="00625E7B"/>
    <w:rsid w:val="0063008D"/>
    <w:rsid w:val="00631138"/>
    <w:rsid w:val="00633093"/>
    <w:rsid w:val="00634F32"/>
    <w:rsid w:val="00635F47"/>
    <w:rsid w:val="00643B11"/>
    <w:rsid w:val="00651B87"/>
    <w:rsid w:val="00653AC9"/>
    <w:rsid w:val="00657C9A"/>
    <w:rsid w:val="0066160B"/>
    <w:rsid w:val="00663E36"/>
    <w:rsid w:val="00664D9A"/>
    <w:rsid w:val="006705E9"/>
    <w:rsid w:val="00671C60"/>
    <w:rsid w:val="00672FBC"/>
    <w:rsid w:val="00673059"/>
    <w:rsid w:val="00680539"/>
    <w:rsid w:val="0068572C"/>
    <w:rsid w:val="00687FAC"/>
    <w:rsid w:val="00692AA0"/>
    <w:rsid w:val="006A18B2"/>
    <w:rsid w:val="006A1970"/>
    <w:rsid w:val="006A50F4"/>
    <w:rsid w:val="006A56ED"/>
    <w:rsid w:val="006A6058"/>
    <w:rsid w:val="006A6C82"/>
    <w:rsid w:val="006A7950"/>
    <w:rsid w:val="006A7F48"/>
    <w:rsid w:val="006B00A7"/>
    <w:rsid w:val="006B1F42"/>
    <w:rsid w:val="006B4C0E"/>
    <w:rsid w:val="006B4E06"/>
    <w:rsid w:val="006B4F74"/>
    <w:rsid w:val="006B50C5"/>
    <w:rsid w:val="006B624A"/>
    <w:rsid w:val="006C1495"/>
    <w:rsid w:val="006C3957"/>
    <w:rsid w:val="006C72FE"/>
    <w:rsid w:val="006D79A7"/>
    <w:rsid w:val="006E1A7A"/>
    <w:rsid w:val="006E7227"/>
    <w:rsid w:val="006F1129"/>
    <w:rsid w:val="006F17DB"/>
    <w:rsid w:val="006F22B9"/>
    <w:rsid w:val="006F6337"/>
    <w:rsid w:val="0070026C"/>
    <w:rsid w:val="00702034"/>
    <w:rsid w:val="00703D2B"/>
    <w:rsid w:val="007044F5"/>
    <w:rsid w:val="0070591C"/>
    <w:rsid w:val="00707E4B"/>
    <w:rsid w:val="00714B3D"/>
    <w:rsid w:val="007208EE"/>
    <w:rsid w:val="00721D13"/>
    <w:rsid w:val="00725308"/>
    <w:rsid w:val="00727EE9"/>
    <w:rsid w:val="00731020"/>
    <w:rsid w:val="00733BED"/>
    <w:rsid w:val="0074179B"/>
    <w:rsid w:val="00742D9D"/>
    <w:rsid w:val="00743E35"/>
    <w:rsid w:val="00743F58"/>
    <w:rsid w:val="00751DEE"/>
    <w:rsid w:val="00751EB0"/>
    <w:rsid w:val="00753A1A"/>
    <w:rsid w:val="00753BBD"/>
    <w:rsid w:val="00756378"/>
    <w:rsid w:val="00756F7D"/>
    <w:rsid w:val="007576E8"/>
    <w:rsid w:val="00757ED2"/>
    <w:rsid w:val="007620C6"/>
    <w:rsid w:val="0077103F"/>
    <w:rsid w:val="007715C4"/>
    <w:rsid w:val="00773C56"/>
    <w:rsid w:val="00775470"/>
    <w:rsid w:val="0077722D"/>
    <w:rsid w:val="007820FC"/>
    <w:rsid w:val="007830AE"/>
    <w:rsid w:val="007879A4"/>
    <w:rsid w:val="0079120F"/>
    <w:rsid w:val="00792CEE"/>
    <w:rsid w:val="007954B7"/>
    <w:rsid w:val="00795C39"/>
    <w:rsid w:val="00796541"/>
    <w:rsid w:val="007A0AD2"/>
    <w:rsid w:val="007A1674"/>
    <w:rsid w:val="007A1CA2"/>
    <w:rsid w:val="007A1E6D"/>
    <w:rsid w:val="007A340E"/>
    <w:rsid w:val="007A5A2A"/>
    <w:rsid w:val="007A6B36"/>
    <w:rsid w:val="007B2986"/>
    <w:rsid w:val="007B5598"/>
    <w:rsid w:val="007B6386"/>
    <w:rsid w:val="007B6469"/>
    <w:rsid w:val="007B66DB"/>
    <w:rsid w:val="007B7A7F"/>
    <w:rsid w:val="007C05B1"/>
    <w:rsid w:val="007C08E4"/>
    <w:rsid w:val="007C283E"/>
    <w:rsid w:val="007C3D4E"/>
    <w:rsid w:val="007C59C5"/>
    <w:rsid w:val="007D042E"/>
    <w:rsid w:val="007D06F6"/>
    <w:rsid w:val="007D2984"/>
    <w:rsid w:val="007D43BC"/>
    <w:rsid w:val="007D4664"/>
    <w:rsid w:val="007E53CC"/>
    <w:rsid w:val="007E766C"/>
    <w:rsid w:val="007F25FE"/>
    <w:rsid w:val="007F3DA2"/>
    <w:rsid w:val="007F43A5"/>
    <w:rsid w:val="007F7BC8"/>
    <w:rsid w:val="008145AC"/>
    <w:rsid w:val="00815581"/>
    <w:rsid w:val="00816045"/>
    <w:rsid w:val="00822B21"/>
    <w:rsid w:val="00824C9F"/>
    <w:rsid w:val="00826213"/>
    <w:rsid w:val="00830E3C"/>
    <w:rsid w:val="008310FE"/>
    <w:rsid w:val="00833978"/>
    <w:rsid w:val="00834998"/>
    <w:rsid w:val="00836A60"/>
    <w:rsid w:val="00836A84"/>
    <w:rsid w:val="008446B0"/>
    <w:rsid w:val="00844B8D"/>
    <w:rsid w:val="008454D3"/>
    <w:rsid w:val="00846735"/>
    <w:rsid w:val="0084697A"/>
    <w:rsid w:val="0085103A"/>
    <w:rsid w:val="00860002"/>
    <w:rsid w:val="008608E0"/>
    <w:rsid w:val="00862BBD"/>
    <w:rsid w:val="0086440D"/>
    <w:rsid w:val="00875429"/>
    <w:rsid w:val="008758F3"/>
    <w:rsid w:val="00876D9D"/>
    <w:rsid w:val="00880388"/>
    <w:rsid w:val="00881851"/>
    <w:rsid w:val="00882280"/>
    <w:rsid w:val="00882944"/>
    <w:rsid w:val="00882EEC"/>
    <w:rsid w:val="00882F99"/>
    <w:rsid w:val="0088387F"/>
    <w:rsid w:val="0089159B"/>
    <w:rsid w:val="008917F7"/>
    <w:rsid w:val="00892EEF"/>
    <w:rsid w:val="00895289"/>
    <w:rsid w:val="0089584F"/>
    <w:rsid w:val="008A2B58"/>
    <w:rsid w:val="008A7B51"/>
    <w:rsid w:val="008B1417"/>
    <w:rsid w:val="008B39FC"/>
    <w:rsid w:val="008B5F40"/>
    <w:rsid w:val="008C0121"/>
    <w:rsid w:val="008C0603"/>
    <w:rsid w:val="008C0D14"/>
    <w:rsid w:val="008C18D7"/>
    <w:rsid w:val="008C4F4D"/>
    <w:rsid w:val="008D3476"/>
    <w:rsid w:val="008D5952"/>
    <w:rsid w:val="008D5A3F"/>
    <w:rsid w:val="008D5F3D"/>
    <w:rsid w:val="008D6297"/>
    <w:rsid w:val="008E54CF"/>
    <w:rsid w:val="008E6FE9"/>
    <w:rsid w:val="008F662B"/>
    <w:rsid w:val="008F66B8"/>
    <w:rsid w:val="008F784F"/>
    <w:rsid w:val="00901E66"/>
    <w:rsid w:val="00906172"/>
    <w:rsid w:val="00906225"/>
    <w:rsid w:val="00906F3D"/>
    <w:rsid w:val="00907829"/>
    <w:rsid w:val="009149D7"/>
    <w:rsid w:val="00914D34"/>
    <w:rsid w:val="00915718"/>
    <w:rsid w:val="00915731"/>
    <w:rsid w:val="00917E63"/>
    <w:rsid w:val="00917F1A"/>
    <w:rsid w:val="00921244"/>
    <w:rsid w:val="00923AB1"/>
    <w:rsid w:val="0092470D"/>
    <w:rsid w:val="0092753B"/>
    <w:rsid w:val="00930526"/>
    <w:rsid w:val="00933F1C"/>
    <w:rsid w:val="00942504"/>
    <w:rsid w:val="00943821"/>
    <w:rsid w:val="00944F21"/>
    <w:rsid w:val="00944F5D"/>
    <w:rsid w:val="00947187"/>
    <w:rsid w:val="00947A0F"/>
    <w:rsid w:val="00950C08"/>
    <w:rsid w:val="00952732"/>
    <w:rsid w:val="0095341B"/>
    <w:rsid w:val="009550E5"/>
    <w:rsid w:val="00955503"/>
    <w:rsid w:val="00955814"/>
    <w:rsid w:val="009559D2"/>
    <w:rsid w:val="00955D19"/>
    <w:rsid w:val="00963072"/>
    <w:rsid w:val="009643E7"/>
    <w:rsid w:val="00965EB1"/>
    <w:rsid w:val="009666C0"/>
    <w:rsid w:val="00971CBF"/>
    <w:rsid w:val="00974D0C"/>
    <w:rsid w:val="0097568F"/>
    <w:rsid w:val="00980257"/>
    <w:rsid w:val="00983B01"/>
    <w:rsid w:val="00984AF3"/>
    <w:rsid w:val="00986C30"/>
    <w:rsid w:val="00997F66"/>
    <w:rsid w:val="009A438E"/>
    <w:rsid w:val="009A4D80"/>
    <w:rsid w:val="009A512B"/>
    <w:rsid w:val="009A5C85"/>
    <w:rsid w:val="009A7008"/>
    <w:rsid w:val="009B22B3"/>
    <w:rsid w:val="009B7AE0"/>
    <w:rsid w:val="009C42CD"/>
    <w:rsid w:val="009C76BE"/>
    <w:rsid w:val="009D23A6"/>
    <w:rsid w:val="009D5181"/>
    <w:rsid w:val="009D594C"/>
    <w:rsid w:val="009E3345"/>
    <w:rsid w:val="009E4014"/>
    <w:rsid w:val="009E4674"/>
    <w:rsid w:val="009F4013"/>
    <w:rsid w:val="009F7145"/>
    <w:rsid w:val="009F74CD"/>
    <w:rsid w:val="009F78EC"/>
    <w:rsid w:val="00A00F95"/>
    <w:rsid w:val="00A0257E"/>
    <w:rsid w:val="00A078CE"/>
    <w:rsid w:val="00A12DF7"/>
    <w:rsid w:val="00A1651F"/>
    <w:rsid w:val="00A23AAE"/>
    <w:rsid w:val="00A25449"/>
    <w:rsid w:val="00A309EB"/>
    <w:rsid w:val="00A3705D"/>
    <w:rsid w:val="00A370F7"/>
    <w:rsid w:val="00A47EBD"/>
    <w:rsid w:val="00A509D1"/>
    <w:rsid w:val="00A50DA6"/>
    <w:rsid w:val="00A541EC"/>
    <w:rsid w:val="00A542F8"/>
    <w:rsid w:val="00A56B99"/>
    <w:rsid w:val="00A61A8A"/>
    <w:rsid w:val="00A7099B"/>
    <w:rsid w:val="00A7149A"/>
    <w:rsid w:val="00A72060"/>
    <w:rsid w:val="00A749B8"/>
    <w:rsid w:val="00A7639F"/>
    <w:rsid w:val="00A77043"/>
    <w:rsid w:val="00A82D93"/>
    <w:rsid w:val="00A833C3"/>
    <w:rsid w:val="00A84EFD"/>
    <w:rsid w:val="00A95656"/>
    <w:rsid w:val="00A95CFF"/>
    <w:rsid w:val="00A97A46"/>
    <w:rsid w:val="00AA0705"/>
    <w:rsid w:val="00AA7644"/>
    <w:rsid w:val="00AB3768"/>
    <w:rsid w:val="00AB5D49"/>
    <w:rsid w:val="00AC334B"/>
    <w:rsid w:val="00AC6961"/>
    <w:rsid w:val="00AC7D86"/>
    <w:rsid w:val="00AD1DC0"/>
    <w:rsid w:val="00AD472A"/>
    <w:rsid w:val="00AD510A"/>
    <w:rsid w:val="00AD6615"/>
    <w:rsid w:val="00AD6974"/>
    <w:rsid w:val="00AD7232"/>
    <w:rsid w:val="00AD765E"/>
    <w:rsid w:val="00AE229F"/>
    <w:rsid w:val="00AE2939"/>
    <w:rsid w:val="00AE6BF4"/>
    <w:rsid w:val="00AF2230"/>
    <w:rsid w:val="00AF4D3B"/>
    <w:rsid w:val="00AF4EF6"/>
    <w:rsid w:val="00AF546F"/>
    <w:rsid w:val="00B00AC6"/>
    <w:rsid w:val="00B0197A"/>
    <w:rsid w:val="00B03598"/>
    <w:rsid w:val="00B054A4"/>
    <w:rsid w:val="00B1190D"/>
    <w:rsid w:val="00B12F20"/>
    <w:rsid w:val="00B14246"/>
    <w:rsid w:val="00B209E2"/>
    <w:rsid w:val="00B22207"/>
    <w:rsid w:val="00B23F72"/>
    <w:rsid w:val="00B24B27"/>
    <w:rsid w:val="00B24DB9"/>
    <w:rsid w:val="00B2516E"/>
    <w:rsid w:val="00B26E37"/>
    <w:rsid w:val="00B270DC"/>
    <w:rsid w:val="00B275B4"/>
    <w:rsid w:val="00B32824"/>
    <w:rsid w:val="00B32EE9"/>
    <w:rsid w:val="00B34242"/>
    <w:rsid w:val="00B3530B"/>
    <w:rsid w:val="00B3659B"/>
    <w:rsid w:val="00B375EC"/>
    <w:rsid w:val="00B447C9"/>
    <w:rsid w:val="00B4645A"/>
    <w:rsid w:val="00B517A7"/>
    <w:rsid w:val="00B600A2"/>
    <w:rsid w:val="00B62304"/>
    <w:rsid w:val="00B7256E"/>
    <w:rsid w:val="00B77EDC"/>
    <w:rsid w:val="00B81EDB"/>
    <w:rsid w:val="00B84005"/>
    <w:rsid w:val="00B84473"/>
    <w:rsid w:val="00B85CE1"/>
    <w:rsid w:val="00B86045"/>
    <w:rsid w:val="00B863AC"/>
    <w:rsid w:val="00B8701B"/>
    <w:rsid w:val="00B93868"/>
    <w:rsid w:val="00BA3956"/>
    <w:rsid w:val="00BA56FB"/>
    <w:rsid w:val="00BB3A1F"/>
    <w:rsid w:val="00BC0181"/>
    <w:rsid w:val="00BC12CA"/>
    <w:rsid w:val="00BC2C76"/>
    <w:rsid w:val="00BC2F27"/>
    <w:rsid w:val="00BC38F4"/>
    <w:rsid w:val="00BC3E66"/>
    <w:rsid w:val="00BC6935"/>
    <w:rsid w:val="00BD0DE0"/>
    <w:rsid w:val="00BD1C91"/>
    <w:rsid w:val="00BD365A"/>
    <w:rsid w:val="00BD3EE5"/>
    <w:rsid w:val="00BD7354"/>
    <w:rsid w:val="00BE2363"/>
    <w:rsid w:val="00BE7D0F"/>
    <w:rsid w:val="00BF0737"/>
    <w:rsid w:val="00BF1293"/>
    <w:rsid w:val="00BF2A78"/>
    <w:rsid w:val="00BF5C3B"/>
    <w:rsid w:val="00BF5D67"/>
    <w:rsid w:val="00BF7F1E"/>
    <w:rsid w:val="00C0488D"/>
    <w:rsid w:val="00C118E7"/>
    <w:rsid w:val="00C11DFC"/>
    <w:rsid w:val="00C17941"/>
    <w:rsid w:val="00C210D7"/>
    <w:rsid w:val="00C227BE"/>
    <w:rsid w:val="00C2503D"/>
    <w:rsid w:val="00C2607A"/>
    <w:rsid w:val="00C27D2A"/>
    <w:rsid w:val="00C31C39"/>
    <w:rsid w:val="00C32916"/>
    <w:rsid w:val="00C354B8"/>
    <w:rsid w:val="00C358DD"/>
    <w:rsid w:val="00C405EB"/>
    <w:rsid w:val="00C45698"/>
    <w:rsid w:val="00C462FD"/>
    <w:rsid w:val="00C467AA"/>
    <w:rsid w:val="00C55213"/>
    <w:rsid w:val="00C55C5C"/>
    <w:rsid w:val="00C617D0"/>
    <w:rsid w:val="00C633A0"/>
    <w:rsid w:val="00C63CC3"/>
    <w:rsid w:val="00C66BF1"/>
    <w:rsid w:val="00C66D0D"/>
    <w:rsid w:val="00C677D4"/>
    <w:rsid w:val="00C70761"/>
    <w:rsid w:val="00C7082A"/>
    <w:rsid w:val="00C74228"/>
    <w:rsid w:val="00C85480"/>
    <w:rsid w:val="00C8708F"/>
    <w:rsid w:val="00C92C20"/>
    <w:rsid w:val="00C93535"/>
    <w:rsid w:val="00C94A2B"/>
    <w:rsid w:val="00C94F5B"/>
    <w:rsid w:val="00CA086E"/>
    <w:rsid w:val="00CA0ED1"/>
    <w:rsid w:val="00CA165D"/>
    <w:rsid w:val="00CA2F11"/>
    <w:rsid w:val="00CA3826"/>
    <w:rsid w:val="00CA4A4A"/>
    <w:rsid w:val="00CB0814"/>
    <w:rsid w:val="00CB29D0"/>
    <w:rsid w:val="00CB3577"/>
    <w:rsid w:val="00CC100B"/>
    <w:rsid w:val="00CC7333"/>
    <w:rsid w:val="00CC7773"/>
    <w:rsid w:val="00CC7B7E"/>
    <w:rsid w:val="00CC7CE7"/>
    <w:rsid w:val="00CE589E"/>
    <w:rsid w:val="00CE6753"/>
    <w:rsid w:val="00CE7D57"/>
    <w:rsid w:val="00CF1728"/>
    <w:rsid w:val="00CF271A"/>
    <w:rsid w:val="00CF3E75"/>
    <w:rsid w:val="00CF3E83"/>
    <w:rsid w:val="00CF422B"/>
    <w:rsid w:val="00D01A3B"/>
    <w:rsid w:val="00D02541"/>
    <w:rsid w:val="00D0381A"/>
    <w:rsid w:val="00D06AA6"/>
    <w:rsid w:val="00D14EB5"/>
    <w:rsid w:val="00D176DF"/>
    <w:rsid w:val="00D2332E"/>
    <w:rsid w:val="00D257B3"/>
    <w:rsid w:val="00D2754E"/>
    <w:rsid w:val="00D3289D"/>
    <w:rsid w:val="00D34663"/>
    <w:rsid w:val="00D35450"/>
    <w:rsid w:val="00D371F6"/>
    <w:rsid w:val="00D443E2"/>
    <w:rsid w:val="00D450A4"/>
    <w:rsid w:val="00D45691"/>
    <w:rsid w:val="00D53A18"/>
    <w:rsid w:val="00D5663E"/>
    <w:rsid w:val="00D57381"/>
    <w:rsid w:val="00D61A9A"/>
    <w:rsid w:val="00D61C9B"/>
    <w:rsid w:val="00D624AC"/>
    <w:rsid w:val="00D62EEE"/>
    <w:rsid w:val="00D63768"/>
    <w:rsid w:val="00D661D2"/>
    <w:rsid w:val="00D710FF"/>
    <w:rsid w:val="00D76C9D"/>
    <w:rsid w:val="00D85B8F"/>
    <w:rsid w:val="00D87523"/>
    <w:rsid w:val="00D876F1"/>
    <w:rsid w:val="00D90F89"/>
    <w:rsid w:val="00D93933"/>
    <w:rsid w:val="00D942A5"/>
    <w:rsid w:val="00D96810"/>
    <w:rsid w:val="00D96BBF"/>
    <w:rsid w:val="00DA0842"/>
    <w:rsid w:val="00DA2EAF"/>
    <w:rsid w:val="00DA3394"/>
    <w:rsid w:val="00DA3550"/>
    <w:rsid w:val="00DA5390"/>
    <w:rsid w:val="00DA6827"/>
    <w:rsid w:val="00DB0BEC"/>
    <w:rsid w:val="00DB2786"/>
    <w:rsid w:val="00DB326C"/>
    <w:rsid w:val="00DB340C"/>
    <w:rsid w:val="00DB77D4"/>
    <w:rsid w:val="00DC2AB1"/>
    <w:rsid w:val="00DC4021"/>
    <w:rsid w:val="00DC643A"/>
    <w:rsid w:val="00DC695F"/>
    <w:rsid w:val="00DC775A"/>
    <w:rsid w:val="00DD4887"/>
    <w:rsid w:val="00DE217A"/>
    <w:rsid w:val="00DE3349"/>
    <w:rsid w:val="00DE55A7"/>
    <w:rsid w:val="00DE6927"/>
    <w:rsid w:val="00DF49FB"/>
    <w:rsid w:val="00DF597D"/>
    <w:rsid w:val="00DF6007"/>
    <w:rsid w:val="00E009B5"/>
    <w:rsid w:val="00E035C4"/>
    <w:rsid w:val="00E067B0"/>
    <w:rsid w:val="00E12584"/>
    <w:rsid w:val="00E12D92"/>
    <w:rsid w:val="00E1357E"/>
    <w:rsid w:val="00E2145E"/>
    <w:rsid w:val="00E21726"/>
    <w:rsid w:val="00E23368"/>
    <w:rsid w:val="00E24511"/>
    <w:rsid w:val="00E33A3F"/>
    <w:rsid w:val="00E420C7"/>
    <w:rsid w:val="00E42AE7"/>
    <w:rsid w:val="00E43F66"/>
    <w:rsid w:val="00E4563C"/>
    <w:rsid w:val="00E457D4"/>
    <w:rsid w:val="00E50F09"/>
    <w:rsid w:val="00E538B4"/>
    <w:rsid w:val="00E632B1"/>
    <w:rsid w:val="00E736D3"/>
    <w:rsid w:val="00E854FE"/>
    <w:rsid w:val="00E85DDF"/>
    <w:rsid w:val="00E86A7C"/>
    <w:rsid w:val="00E86EBD"/>
    <w:rsid w:val="00E873F3"/>
    <w:rsid w:val="00E8771F"/>
    <w:rsid w:val="00E943A4"/>
    <w:rsid w:val="00E95910"/>
    <w:rsid w:val="00E95CD2"/>
    <w:rsid w:val="00E97ED0"/>
    <w:rsid w:val="00EA1C00"/>
    <w:rsid w:val="00EA5933"/>
    <w:rsid w:val="00EB2DB5"/>
    <w:rsid w:val="00EB39E4"/>
    <w:rsid w:val="00EB6273"/>
    <w:rsid w:val="00EC020B"/>
    <w:rsid w:val="00EC1990"/>
    <w:rsid w:val="00EC371B"/>
    <w:rsid w:val="00EC4A39"/>
    <w:rsid w:val="00ED0167"/>
    <w:rsid w:val="00ED3B04"/>
    <w:rsid w:val="00ED5833"/>
    <w:rsid w:val="00ED6885"/>
    <w:rsid w:val="00EE3DF8"/>
    <w:rsid w:val="00EE4EB5"/>
    <w:rsid w:val="00EE56F5"/>
    <w:rsid w:val="00EE6D8F"/>
    <w:rsid w:val="00EF2BEF"/>
    <w:rsid w:val="00EF3D6D"/>
    <w:rsid w:val="00EF59B1"/>
    <w:rsid w:val="00EF697C"/>
    <w:rsid w:val="00F003D0"/>
    <w:rsid w:val="00F00E1A"/>
    <w:rsid w:val="00F01FEB"/>
    <w:rsid w:val="00F02845"/>
    <w:rsid w:val="00F12D51"/>
    <w:rsid w:val="00F13D84"/>
    <w:rsid w:val="00F208B4"/>
    <w:rsid w:val="00F24FA1"/>
    <w:rsid w:val="00F25022"/>
    <w:rsid w:val="00F27B41"/>
    <w:rsid w:val="00F30A48"/>
    <w:rsid w:val="00F34B6C"/>
    <w:rsid w:val="00F374AE"/>
    <w:rsid w:val="00F37687"/>
    <w:rsid w:val="00F432AB"/>
    <w:rsid w:val="00F45265"/>
    <w:rsid w:val="00F45E36"/>
    <w:rsid w:val="00F47653"/>
    <w:rsid w:val="00F47C00"/>
    <w:rsid w:val="00F53FED"/>
    <w:rsid w:val="00F572A1"/>
    <w:rsid w:val="00F616BA"/>
    <w:rsid w:val="00F62659"/>
    <w:rsid w:val="00F71B32"/>
    <w:rsid w:val="00F71F54"/>
    <w:rsid w:val="00F72346"/>
    <w:rsid w:val="00F7300B"/>
    <w:rsid w:val="00F804A7"/>
    <w:rsid w:val="00F80527"/>
    <w:rsid w:val="00F8135B"/>
    <w:rsid w:val="00F84404"/>
    <w:rsid w:val="00F84A07"/>
    <w:rsid w:val="00F866AE"/>
    <w:rsid w:val="00F901A3"/>
    <w:rsid w:val="00F9657C"/>
    <w:rsid w:val="00FA11C6"/>
    <w:rsid w:val="00FA20C4"/>
    <w:rsid w:val="00FA27C4"/>
    <w:rsid w:val="00FA36D0"/>
    <w:rsid w:val="00FA4603"/>
    <w:rsid w:val="00FA50A7"/>
    <w:rsid w:val="00FA7C4E"/>
    <w:rsid w:val="00FB0922"/>
    <w:rsid w:val="00FB6526"/>
    <w:rsid w:val="00FB7702"/>
    <w:rsid w:val="00FC451F"/>
    <w:rsid w:val="00FC4E46"/>
    <w:rsid w:val="00FC557F"/>
    <w:rsid w:val="00FC59CF"/>
    <w:rsid w:val="00FC5F7C"/>
    <w:rsid w:val="00FD0603"/>
    <w:rsid w:val="00FD20ED"/>
    <w:rsid w:val="00FD76F7"/>
    <w:rsid w:val="00FD7898"/>
    <w:rsid w:val="00FE1305"/>
    <w:rsid w:val="00FE3318"/>
    <w:rsid w:val="00FE4A9A"/>
    <w:rsid w:val="00FE564C"/>
    <w:rsid w:val="00FE6BC4"/>
    <w:rsid w:val="00FE6FB6"/>
    <w:rsid w:val="00FF1C73"/>
    <w:rsid w:val="00FF32B6"/>
    <w:rsid w:val="00FF458E"/>
    <w:rsid w:val="00FF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o:colormru v:ext="edit" colors="#e0e0e0"/>
    </o:shapedefaults>
    <o:shapelayout v:ext="edit">
      <o:idmap v:ext="edit" data="1"/>
    </o:shapelayout>
  </w:shapeDefaults>
  <w:decimalSymbol w:val="."/>
  <w:listSeparator w:val=","/>
  <w14:docId w14:val="4801BE7E"/>
  <w15:docId w15:val="{B027A5D1-FDEE-452C-9171-443398241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32916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C140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C1401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C14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y">
    <w:name w:val="Copy"/>
    <w:basedOn w:val="Normal"/>
    <w:qFormat/>
    <w:rsid w:val="00F25022"/>
    <w:rPr>
      <w:rFonts w:ascii="Calibri" w:hAnsi="Calibri"/>
      <w:sz w:val="18"/>
      <w:szCs w:val="22"/>
    </w:rPr>
  </w:style>
  <w:style w:type="character" w:styleId="Hyperlink">
    <w:name w:val="Hyperlink"/>
    <w:unhideWhenUsed/>
    <w:rsid w:val="00F25022"/>
    <w:rPr>
      <w:color w:val="0000FF"/>
      <w:u w:val="single"/>
    </w:rPr>
  </w:style>
  <w:style w:type="paragraph" w:styleId="BodyText">
    <w:name w:val="Body Text"/>
    <w:basedOn w:val="Normal"/>
    <w:link w:val="BodyTextChar"/>
    <w:rsid w:val="00657C9A"/>
    <w:pPr>
      <w:spacing w:after="220" w:line="220" w:lineRule="atLeast"/>
      <w:ind w:right="-36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657C9A"/>
  </w:style>
  <w:style w:type="paragraph" w:styleId="ListParagraph">
    <w:name w:val="List Paragraph"/>
    <w:basedOn w:val="Normal"/>
    <w:link w:val="ListParagraphChar"/>
    <w:uiPriority w:val="34"/>
    <w:qFormat/>
    <w:rsid w:val="00657C9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7A6B3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7A6B36"/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link w:val="ListParagraph"/>
    <w:uiPriority w:val="34"/>
    <w:locked/>
    <w:rsid w:val="00435342"/>
    <w:rPr>
      <w:rFonts w:ascii="Calibri" w:eastAsia="Calibri" w:hAnsi="Calibri"/>
      <w:sz w:val="22"/>
      <w:szCs w:val="22"/>
      <w:lang w:val="en-US" w:eastAsia="en-US"/>
    </w:rPr>
  </w:style>
  <w:style w:type="character" w:customStyle="1" w:styleId="pffont1">
    <w:name w:val="pf_font_1"/>
    <w:basedOn w:val="DefaultParagraphFont"/>
    <w:rsid w:val="008C18D7"/>
  </w:style>
  <w:style w:type="character" w:customStyle="1" w:styleId="FooterChar">
    <w:name w:val="Footer Char"/>
    <w:basedOn w:val="DefaultParagraphFont"/>
    <w:link w:val="Footer"/>
    <w:uiPriority w:val="99"/>
    <w:rsid w:val="00F616BA"/>
    <w:rPr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305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reatdabon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EPOJU\Desktop\Rotman%20Admissions%20Resum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F9C4A9-9ADB-4171-A378-8B166DE71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Rotman Admissions Resume Template</Template>
  <TotalTime>0</TotalTime>
  <Pages>4</Pages>
  <Words>1138</Words>
  <Characters>7238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Joseph L. Rotman School of Management</Company>
  <LinksUpToDate>false</LinksUpToDate>
  <CharactersWithSpaces>8360</CharactersWithSpaces>
  <SharedDoc>false</SharedDoc>
  <HLinks>
    <vt:vector size="12" baseType="variant">
      <vt:variant>
        <vt:i4>2883648</vt:i4>
      </vt:variant>
      <vt:variant>
        <vt:i4>3</vt:i4>
      </vt:variant>
      <vt:variant>
        <vt:i4>0</vt:i4>
      </vt:variant>
      <vt:variant>
        <vt:i4>5</vt:i4>
      </vt:variant>
      <vt:variant>
        <vt:lpwstr>mailto:adepoju.adewale@yontario.ca</vt:lpwstr>
      </vt:variant>
      <vt:variant>
        <vt:lpwstr/>
      </vt:variant>
      <vt:variant>
        <vt:i4>1638509</vt:i4>
      </vt:variant>
      <vt:variant>
        <vt:i4>0</vt:i4>
      </vt:variant>
      <vt:variant>
        <vt:i4>0</vt:i4>
      </vt:variant>
      <vt:variant>
        <vt:i4>5</vt:i4>
      </vt:variant>
      <vt:variant>
        <vt:lpwstr>mailto:adepoju.adewale@ontario.ca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ADEPOJU</dc:creator>
  <cp:lastModifiedBy>Jacob Khuri</cp:lastModifiedBy>
  <cp:revision>2</cp:revision>
  <cp:lastPrinted>2017-01-05T19:18:00Z</cp:lastPrinted>
  <dcterms:created xsi:type="dcterms:W3CDTF">2019-05-15T17:37:00Z</dcterms:created>
  <dcterms:modified xsi:type="dcterms:W3CDTF">2019-05-15T17:37:00Z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834342719</vt:i4>
  </property>
</Properties>
</file>